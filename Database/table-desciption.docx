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Subtitle:"/>
        <w:tag w:val="Enter Subtitle:"/>
        <w:id w:val="948440704"/>
        <w:placeholder>
          <w:docPart w:val="1569C66F135549679A38B90AD8FDA58F"/>
        </w:placeholder>
        <w:temporary/>
        <w:showingPlcHdr/>
        <w15:appearance w15:val="hidden"/>
      </w:sdtPr>
      <w:sdtContent>
        <w:p w14:paraId="7E31B61D" w14:textId="77777777" w:rsidR="008D72B1" w:rsidRDefault="00DD03D9" w:rsidP="004436CA">
          <w:pPr>
            <w:pStyle w:val="Tiu"/>
          </w:pPr>
          <w:r>
            <w:t>Weekly Assignments</w:t>
          </w:r>
        </w:p>
      </w:sdtContent>
    </w:sdt>
    <w:tbl>
      <w:tblPr>
        <w:tblStyle w:val="LiBng1Nhat"/>
        <w:tblW w:w="5000" w:type="pct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220" w:firstRow="1" w:lastRow="0" w:firstColumn="0" w:lastColumn="0" w:noHBand="1" w:noVBand="0"/>
        <w:tblDescription w:val="Name, Month and Year table"/>
      </w:tblPr>
      <w:tblGrid>
        <w:gridCol w:w="1233"/>
        <w:gridCol w:w="3397"/>
        <w:gridCol w:w="1463"/>
        <w:gridCol w:w="1859"/>
        <w:gridCol w:w="1074"/>
        <w:gridCol w:w="1198"/>
      </w:tblGrid>
      <w:tr w:rsidR="008D72B1" w:rsidRPr="00C87233" w14:paraId="4825F346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Name:"/>
            <w:tag w:val="Name:"/>
            <w:id w:val="-80840690"/>
            <w:placeholder>
              <w:docPart w:val="A070C17F8DCE4E3C9C110E4E004AAA97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233" w:type="dxa"/>
              </w:tcPr>
              <w:p w14:paraId="5424752A" w14:textId="77777777" w:rsidR="008D72B1" w:rsidRPr="00C87233" w:rsidRDefault="00DD03D9" w:rsidP="00C87233">
                <w:pPr>
                  <w:pStyle w:val="u1"/>
                </w:pPr>
                <w:r w:rsidRPr="00C87233">
                  <w:t>NAME:</w:t>
                </w:r>
              </w:p>
            </w:tc>
          </w:sdtContent>
        </w:sdt>
        <w:sdt>
          <w:sdtPr>
            <w:alias w:val="Enter Your Name:"/>
            <w:tag w:val="Enter Your Name:"/>
            <w:id w:val="1146467247"/>
            <w:placeholder>
              <w:docPart w:val="953A95B7A2634AA7BEBEC20CB57091D6"/>
            </w:placeholder>
            <w:temporary/>
            <w:showingPlcHdr/>
            <w15:appearance w15:val="hidden"/>
          </w:sdtPr>
          <w:sdtContent>
            <w:tc>
              <w:tcPr>
                <w:tcW w:w="3397" w:type="dxa"/>
              </w:tcPr>
              <w:p w14:paraId="15AFA533" w14:textId="77777777" w:rsidR="008D72B1" w:rsidRPr="00C87233" w:rsidRDefault="00FE1C89" w:rsidP="00C87233">
                <w:pPr>
                  <w:pStyle w:val="NameMonthYea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87233">
                  <w:t>Your Name</w:t>
                </w:r>
              </w:p>
            </w:tc>
          </w:sdtContent>
        </w:sdt>
        <w:sdt>
          <w:sdtPr>
            <w:alias w:val="Month:"/>
            <w:tag w:val="Month:"/>
            <w:id w:val="1976172399"/>
            <w:placeholder>
              <w:docPart w:val="C2FFE5C6F0934A539C0330B469542086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463" w:type="dxa"/>
              </w:tcPr>
              <w:p w14:paraId="0E61604F" w14:textId="77777777" w:rsidR="008D72B1" w:rsidRPr="00C87233" w:rsidRDefault="00C040B9" w:rsidP="00C87233">
                <w:pPr>
                  <w:pStyle w:val="u1"/>
                </w:pPr>
                <w:r w:rsidRPr="00C87233">
                  <w:t>MONTH:</w:t>
                </w:r>
              </w:p>
            </w:tc>
          </w:sdtContent>
        </w:sdt>
        <w:tc>
          <w:tcPr>
            <w:tcW w:w="1859" w:type="dxa"/>
          </w:tcPr>
          <w:sdt>
            <w:sdtPr>
              <w:alias w:val="Enter Month:"/>
              <w:tag w:val="Enter Month:"/>
              <w:id w:val="1635748654"/>
              <w:placeholder>
                <w:docPart w:val="A22D2C38FF794C5D936ED8D6B3D2CE9C"/>
              </w:placeholder>
              <w:temporary/>
              <w:showingPlcHdr/>
              <w15:appearance w15:val="hidden"/>
            </w:sdtPr>
            <w:sdtContent>
              <w:p w14:paraId="48B874D1" w14:textId="77777777" w:rsidR="00F67D16" w:rsidRPr="00C87233" w:rsidRDefault="00FE1C89" w:rsidP="00C87233">
                <w:pPr>
                  <w:pStyle w:val="NameMonthYea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87233">
                  <w:t>Month</w:t>
                </w:r>
              </w:p>
            </w:sdtContent>
          </w:sdt>
        </w:tc>
        <w:sdt>
          <w:sdtPr>
            <w:alias w:val="Year:"/>
            <w:tag w:val="Year:"/>
            <w:id w:val="-525950962"/>
            <w:placeholder>
              <w:docPart w:val="B9FA935DF6E24E78937D032AF80A0D14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074" w:type="dxa"/>
              </w:tcPr>
              <w:p w14:paraId="67663FA7" w14:textId="77777777" w:rsidR="008D72B1" w:rsidRPr="00C87233" w:rsidRDefault="00DD03D9" w:rsidP="00C87233">
                <w:pPr>
                  <w:pStyle w:val="u1"/>
                </w:pPr>
                <w:r w:rsidRPr="00C87233">
                  <w:t>YEAR:</w:t>
                </w:r>
              </w:p>
            </w:tc>
          </w:sdtContent>
        </w:sdt>
        <w:sdt>
          <w:sdtPr>
            <w:alias w:val="Enter Year:"/>
            <w:tag w:val="Enter Year:"/>
            <w:id w:val="-1251268012"/>
            <w:placeholder>
              <w:docPart w:val="8B439D97CBD84B199331F70D9C916571"/>
            </w:placeholder>
            <w:temporary/>
            <w:showingPlcHdr/>
            <w15:appearance w15:val="hidden"/>
          </w:sdtPr>
          <w:sdtContent>
            <w:tc>
              <w:tcPr>
                <w:tcW w:w="1198" w:type="dxa"/>
              </w:tcPr>
              <w:p w14:paraId="58A4DFAE" w14:textId="77777777" w:rsidR="008D72B1" w:rsidRPr="00C87233" w:rsidRDefault="00FE1C89" w:rsidP="00C87233">
                <w:pPr>
                  <w:pStyle w:val="NameMonthYea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87233">
                  <w:t>Year</w:t>
                </w:r>
              </w:p>
            </w:tc>
          </w:sdtContent>
        </w:sdt>
      </w:tr>
    </w:tbl>
    <w:tbl>
      <w:tblPr>
        <w:tblStyle w:val="BngLiNh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72" w:type="dxa"/>
          <w:bottom w:w="216" w:type="dxa"/>
          <w:right w:w="72" w:type="dxa"/>
        </w:tblCellMar>
        <w:tblLook w:val="04A0" w:firstRow="1" w:lastRow="0" w:firstColumn="1" w:lastColumn="0" w:noHBand="0" w:noVBand="1"/>
        <w:tblDescription w:val="Name, Month and Year table"/>
      </w:tblPr>
      <w:tblGrid>
        <w:gridCol w:w="1023"/>
        <w:gridCol w:w="1023"/>
        <w:gridCol w:w="1023"/>
        <w:gridCol w:w="1023"/>
        <w:gridCol w:w="1022"/>
        <w:gridCol w:w="1022"/>
        <w:gridCol w:w="1022"/>
        <w:gridCol w:w="1022"/>
        <w:gridCol w:w="1022"/>
        <w:gridCol w:w="1022"/>
      </w:tblGrid>
      <w:tr w:rsidR="004445E6" w14:paraId="0F0AF4BF" w14:textId="77777777" w:rsidTr="00F11E8C">
        <w:trPr>
          <w:tblHeader/>
        </w:trPr>
        <w:sdt>
          <w:sdtPr>
            <w:alias w:val="Monday:"/>
            <w:tag w:val="Monday:"/>
            <w:id w:val="88289418"/>
            <w:placeholder>
              <w:docPart w:val="EDBA5530709F4920B2635AFCE0ADB8F1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tcMar>
                  <w:right w:w="72" w:type="dxa"/>
                </w:tcMar>
                <w:vAlign w:val="center"/>
              </w:tcPr>
              <w:p w14:paraId="72F28ED5" w14:textId="77777777" w:rsidR="00AA76D0" w:rsidRPr="00F15900" w:rsidRDefault="00A76ADE" w:rsidP="004445E6">
                <w:pPr>
                  <w:pStyle w:val="Days"/>
                </w:pPr>
                <w:r w:rsidRPr="00F15900">
                  <w:t>Mon</w:t>
                </w:r>
                <w:r>
                  <w:t>:</w:t>
                </w:r>
              </w:p>
            </w:tc>
          </w:sdtContent>
        </w:sdt>
        <w:sdt>
          <w:sdtPr>
            <w:alias w:val="Enter Date:"/>
            <w:tag w:val="Enter Date:"/>
            <w:id w:val="-1496409527"/>
            <w:placeholder>
              <w:docPart w:val="FBEA8B6821EB4912B7B16A598E7E1F0C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vAlign w:val="center"/>
              </w:tcPr>
              <w:p w14:paraId="5E5E6961" w14:textId="77777777" w:rsidR="00AA76D0" w:rsidRPr="00FE1C89" w:rsidRDefault="00A76ADE" w:rsidP="00A76ADE">
                <w:pPr>
                  <w:pStyle w:val="Ngaythang"/>
                </w:pPr>
                <w:r w:rsidRPr="00FE1C89">
                  <w:t>Date</w:t>
                </w:r>
              </w:p>
            </w:tc>
          </w:sdtContent>
        </w:sdt>
        <w:sdt>
          <w:sdtPr>
            <w:alias w:val="Tuesday:"/>
            <w:tag w:val="Tuesday:"/>
            <w:id w:val="1765643623"/>
            <w:placeholder>
              <w:docPart w:val="88C06C35DF5244468785954850DFB52D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tcMar>
                  <w:right w:w="72" w:type="dxa"/>
                </w:tcMar>
                <w:vAlign w:val="center"/>
              </w:tcPr>
              <w:p w14:paraId="66FD8C92" w14:textId="77777777" w:rsidR="00AA76D0" w:rsidRPr="00A76ADE" w:rsidRDefault="00A76ADE" w:rsidP="004445E6">
                <w:pPr>
                  <w:pStyle w:val="Days"/>
                </w:pPr>
                <w:r w:rsidRPr="001C14CF">
                  <w:t>Tues:</w:t>
                </w:r>
              </w:p>
            </w:tc>
          </w:sdtContent>
        </w:sdt>
        <w:sdt>
          <w:sdtPr>
            <w:alias w:val="Enter Date:"/>
            <w:tag w:val="Enter Date:"/>
            <w:id w:val="2006547023"/>
            <w:placeholder>
              <w:docPart w:val="BEE2B4C8864041F7BD36DAE7BBF2E1D0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vAlign w:val="center"/>
              </w:tcPr>
              <w:p w14:paraId="2806B12E" w14:textId="77777777" w:rsidR="00AA76D0" w:rsidRDefault="00A76ADE" w:rsidP="00A76ADE">
                <w:pPr>
                  <w:pStyle w:val="Ngaythang"/>
                </w:pPr>
                <w:r w:rsidRPr="00FE1C89">
                  <w:t>Date</w:t>
                </w:r>
              </w:p>
            </w:tc>
          </w:sdtContent>
        </w:sdt>
        <w:sdt>
          <w:sdtPr>
            <w:alias w:val="Wednesday:"/>
            <w:tag w:val="Wednesday:"/>
            <w:id w:val="-1851329280"/>
            <w:placeholder>
              <w:docPart w:val="01C8FEEF71A74AEBB67E02BCC2B96CB1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tcMar>
                  <w:right w:w="72" w:type="dxa"/>
                </w:tcMar>
                <w:vAlign w:val="center"/>
              </w:tcPr>
              <w:p w14:paraId="23C7FA05" w14:textId="77777777" w:rsidR="00AA76D0" w:rsidRDefault="00A76ADE" w:rsidP="004445E6">
                <w:pPr>
                  <w:pStyle w:val="Days"/>
                </w:pPr>
                <w:r>
                  <w:t>Wed:</w:t>
                </w:r>
              </w:p>
            </w:tc>
          </w:sdtContent>
        </w:sdt>
        <w:sdt>
          <w:sdtPr>
            <w:alias w:val="Enter Date:"/>
            <w:tag w:val="Enter Date:"/>
            <w:id w:val="-293219986"/>
            <w:placeholder>
              <w:docPart w:val="C467D4EB1A9843BAA769C78CF9741A77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vAlign w:val="center"/>
              </w:tcPr>
              <w:p w14:paraId="49CF5028" w14:textId="77777777" w:rsidR="00AA76D0" w:rsidRDefault="00A76ADE" w:rsidP="00A76ADE">
                <w:pPr>
                  <w:pStyle w:val="Ngaythang"/>
                </w:pPr>
                <w:r w:rsidRPr="00FE1C89">
                  <w:t>Date</w:t>
                </w:r>
              </w:p>
            </w:tc>
          </w:sdtContent>
        </w:sdt>
        <w:sdt>
          <w:sdtPr>
            <w:alias w:val="Thursday:"/>
            <w:tag w:val="Thursday:"/>
            <w:id w:val="1713998449"/>
            <w:placeholder>
              <w:docPart w:val="19BF578E2612454E83CCA13003EA00BC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tcMar>
                  <w:right w:w="72" w:type="dxa"/>
                </w:tcMar>
                <w:vAlign w:val="center"/>
              </w:tcPr>
              <w:p w14:paraId="3142ED2B" w14:textId="77777777" w:rsidR="00AA76D0" w:rsidRDefault="00A76ADE" w:rsidP="004445E6">
                <w:pPr>
                  <w:pStyle w:val="Days"/>
                </w:pPr>
                <w:r>
                  <w:t>Thur:</w:t>
                </w:r>
              </w:p>
            </w:tc>
          </w:sdtContent>
        </w:sdt>
        <w:sdt>
          <w:sdtPr>
            <w:alias w:val="Enter Date:"/>
            <w:tag w:val="Enter Date:"/>
            <w:id w:val="1860240966"/>
            <w:placeholder>
              <w:docPart w:val="8109915875C7409391EC7800DA353BE4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vAlign w:val="center"/>
              </w:tcPr>
              <w:p w14:paraId="6F914DE7" w14:textId="77777777" w:rsidR="00AA76D0" w:rsidRDefault="00A76ADE" w:rsidP="00A76ADE">
                <w:pPr>
                  <w:pStyle w:val="Ngaythang"/>
                </w:pPr>
                <w:r w:rsidRPr="00FE1C89">
                  <w:t>Date</w:t>
                </w:r>
              </w:p>
            </w:tc>
          </w:sdtContent>
        </w:sdt>
        <w:sdt>
          <w:sdtPr>
            <w:alias w:val="Friday:"/>
            <w:tag w:val="Friday:"/>
            <w:id w:val="1777203619"/>
            <w:placeholder>
              <w:docPart w:val="6D223ECA819E417EA7EF8DF8CC7AB84B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tcMar>
                  <w:right w:w="72" w:type="dxa"/>
                </w:tcMar>
                <w:vAlign w:val="center"/>
              </w:tcPr>
              <w:p w14:paraId="34669B78" w14:textId="77777777" w:rsidR="00AA76D0" w:rsidRDefault="00A76ADE" w:rsidP="004445E6">
                <w:pPr>
                  <w:pStyle w:val="Days"/>
                </w:pPr>
                <w:r>
                  <w:t>Fri:</w:t>
                </w:r>
              </w:p>
            </w:tc>
          </w:sdtContent>
        </w:sdt>
        <w:sdt>
          <w:sdtPr>
            <w:alias w:val="Enter Date:"/>
            <w:tag w:val="Enter Date:"/>
            <w:id w:val="-456487563"/>
            <w:placeholder>
              <w:docPart w:val="3F55A440ABE8446AA83EE7C3AFF223C1"/>
            </w:placeholder>
            <w:temporary/>
            <w:showingPlcHdr/>
            <w15:appearance w15:val="hidden"/>
          </w:sdtPr>
          <w:sdtContent>
            <w:tc>
              <w:tcPr>
                <w:tcW w:w="1022" w:type="dxa"/>
                <w:vAlign w:val="center"/>
              </w:tcPr>
              <w:p w14:paraId="5F670A82" w14:textId="77777777" w:rsidR="00AA76D0" w:rsidRPr="00A76ADE" w:rsidRDefault="00A76ADE" w:rsidP="00A76ADE">
                <w:pPr>
                  <w:pStyle w:val="Ngaythang"/>
                </w:pPr>
                <w:r w:rsidRPr="00A76ADE">
                  <w:t>Date</w:t>
                </w:r>
              </w:p>
            </w:tc>
          </w:sdtContent>
        </w:sdt>
      </w:tr>
    </w:tbl>
    <w:tbl>
      <w:tblPr>
        <w:tblStyle w:val="Style1"/>
        <w:tblW w:w="5000" w:type="pct"/>
        <w:tblLayout w:type="fixed"/>
        <w:tblLook w:val="02A0" w:firstRow="1" w:lastRow="0" w:firstColumn="1" w:lastColumn="0" w:noHBand="1" w:noVBand="0"/>
        <w:tblDescription w:val="Name, Month and Year table"/>
      </w:tblPr>
      <w:tblGrid>
        <w:gridCol w:w="10214"/>
      </w:tblGrid>
      <w:tr w:rsidR="00CD4E65" w14:paraId="0E00439D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</w:tcPr>
          <w:p w14:paraId="325BFCDC" w14:textId="73990E2F" w:rsidR="00CD4E65" w:rsidRDefault="000B4DCE" w:rsidP="00E061CA">
            <w:r>
              <w:t>Book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2042"/>
        <w:gridCol w:w="2043"/>
        <w:gridCol w:w="2043"/>
        <w:gridCol w:w="2043"/>
        <w:gridCol w:w="2043"/>
      </w:tblGrid>
      <w:tr w:rsidR="00F11E8C" w:rsidRPr="009A58E3" w14:paraId="250FAA63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Assignment 1:"/>
            <w:tag w:val="Assignment 1:"/>
            <w:id w:val="-1769300627"/>
            <w:placeholder>
              <w:docPart w:val="BB5E2E1E72C74B0D8C35AED695595BD2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3B2EA0A6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1670285441"/>
            <w:placeholder>
              <w:docPart w:val="5564FAD0A1394D61A13853D9D90BCFBF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6D5C624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1970091513"/>
            <w:placeholder>
              <w:docPart w:val="39F6184540194D96AC179CF6C95EAF5B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21F11A4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759263727"/>
            <w:placeholder>
              <w:docPart w:val="B5789BC205B94E6F911871BFDA80F18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CF4B41F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816533096"/>
            <w:placeholder>
              <w:docPart w:val="E23E837D70B14D488B5FE45900867AA3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2AEC030" w14:textId="77777777" w:rsidR="00F11E8C" w:rsidRDefault="00F11E8C" w:rsidP="00F11E8C">
                <w:r>
                  <w:t>Assignment 1</w:t>
                </w:r>
              </w:p>
            </w:tc>
          </w:sdtContent>
        </w:sdt>
      </w:tr>
      <w:tr w:rsidR="00F11E8C" w:rsidRPr="009A58E3" w14:paraId="3ED50E5F" w14:textId="77777777" w:rsidTr="0039722F">
        <w:sdt>
          <w:sdtPr>
            <w:alias w:val="Assignment 2:"/>
            <w:tag w:val="Assignment 2:"/>
            <w:id w:val="-1331518201"/>
            <w:placeholder>
              <w:docPart w:val="76310086A5BC47CC9D7182D78A13A1C5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65084D3D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704586046"/>
            <w:placeholder>
              <w:docPart w:val="05CC31DA75DB4680AB14BA48C93D15F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A87FC9F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469400111"/>
            <w:placeholder>
              <w:docPart w:val="BF2F617CA88640A2B7E0B7195CC2952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DF322FA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1331286707"/>
            <w:placeholder>
              <w:docPart w:val="EF72726FB1AD4CB88A9D5878184726B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39181AD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326749846"/>
            <w:placeholder>
              <w:docPart w:val="3D17DEEDBBA84E828EB2CEB103834A10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0288DCF" w14:textId="77777777" w:rsidR="00F11E8C" w:rsidRDefault="00F11E8C" w:rsidP="00F11E8C">
                <w:r>
                  <w:t>Assignment 2</w:t>
                </w:r>
              </w:p>
            </w:tc>
          </w:sdtContent>
        </w:sdt>
      </w:tr>
      <w:tr w:rsidR="00F11E8C" w:rsidRPr="009A58E3" w14:paraId="61E7AD4C" w14:textId="77777777" w:rsidTr="0039722F">
        <w:sdt>
          <w:sdtPr>
            <w:alias w:val="Assignment 3:"/>
            <w:tag w:val="Assignment 3:"/>
            <w:id w:val="1420139878"/>
            <w:placeholder>
              <w:docPart w:val="4E09968592844DB186B00D1567A24733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0E9539FE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2131700476"/>
            <w:placeholder>
              <w:docPart w:val="A03B90204190498A8CF2968517331DE3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DDE72D5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082067136"/>
            <w:placeholder>
              <w:docPart w:val="3186ECBDDE8346E68E68AFC66F5B341D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9E819A4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423726142"/>
            <w:placeholder>
              <w:docPart w:val="F6B1CC6C48694AE396B05CDBAC9E8FBE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82C6E43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91933459"/>
            <w:placeholder>
              <w:docPart w:val="849C3813F83145028BB576FF0AF9CA7F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B8ED754" w14:textId="77777777" w:rsidR="00F11E8C" w:rsidRDefault="00F11E8C" w:rsidP="00F11E8C">
                <w:r>
                  <w:t>Assignment 3</w:t>
                </w:r>
              </w:p>
            </w:tc>
          </w:sdtContent>
        </w:sdt>
      </w:tr>
      <w:tr w:rsidR="00F11E8C" w:rsidRPr="009A58E3" w14:paraId="12A89A1B" w14:textId="77777777" w:rsidTr="0039722F">
        <w:sdt>
          <w:sdtPr>
            <w:alias w:val="Assignment 4:"/>
            <w:tag w:val="Assignment 4:"/>
            <w:id w:val="-1105421374"/>
            <w:placeholder>
              <w:docPart w:val="F6987E3461B54D17A194A11F3BFD4A55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0FF01926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236976216"/>
            <w:placeholder>
              <w:docPart w:val="91E9F61FC8064EEFB06916E795FEB9AD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90186CC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961182866"/>
            <w:placeholder>
              <w:docPart w:val="3CFBAFFE72184C2BAAF929EAAFAB8E7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A9CF83C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1876267674"/>
            <w:placeholder>
              <w:docPart w:val="4DFD1C43B4D64182A44FE35474BBB3C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2EBCB26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1542555229"/>
            <w:placeholder>
              <w:docPart w:val="EF5EBA6D78FE4238B669D044A16A8AED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ADD30DD" w14:textId="77777777" w:rsidR="00F11E8C" w:rsidRDefault="00F11E8C" w:rsidP="00F11E8C">
                <w:r>
                  <w:t>Assignment 4</w:t>
                </w:r>
              </w:p>
            </w:tc>
          </w:sdtContent>
        </w:sdt>
      </w:tr>
    </w:tbl>
    <w:p w14:paraId="692CAF2F" w14:textId="77777777" w:rsidR="009A58E3" w:rsidRDefault="009A58E3">
      <w:pPr>
        <w:pStyle w:val="TableSpace"/>
      </w:pPr>
    </w:p>
    <w:tbl>
      <w:tblPr>
        <w:tblStyle w:val="Style1"/>
        <w:tblW w:w="5000" w:type="pct"/>
        <w:tblBorders>
          <w:top w:val="single" w:sz="4" w:space="0" w:color="475C18" w:themeColor="accent2" w:themeShade="80"/>
          <w:left w:val="single" w:sz="4" w:space="0" w:color="475C18" w:themeColor="accent2" w:themeShade="80"/>
          <w:bottom w:val="single" w:sz="4" w:space="0" w:color="475C18" w:themeColor="accent2" w:themeShade="80"/>
          <w:right w:val="single" w:sz="4" w:space="0" w:color="475C18" w:themeColor="accent2" w:themeShade="80"/>
          <w:insideH w:val="single" w:sz="4" w:space="0" w:color="475C18" w:themeColor="accent2" w:themeShade="80"/>
          <w:insideV w:val="single" w:sz="4" w:space="0" w:color="475C18" w:themeColor="accent2" w:themeShade="80"/>
        </w:tblBorders>
        <w:shd w:val="clear" w:color="auto" w:fill="475C18" w:themeFill="accent2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0B920F41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75C18" w:themeFill="accent2" w:themeFillShade="80"/>
          </w:tcPr>
          <w:p w14:paraId="724992CF" w14:textId="636AA719" w:rsidR="00792DA3" w:rsidRDefault="000B4DCE" w:rsidP="00297EBC">
            <w:r>
              <w:t>Customer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2042"/>
        <w:gridCol w:w="2043"/>
        <w:gridCol w:w="2043"/>
        <w:gridCol w:w="2043"/>
        <w:gridCol w:w="2043"/>
      </w:tblGrid>
      <w:tr w:rsidR="00F11E8C" w:rsidRPr="009A58E3" w14:paraId="6059FBE6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Assignment 1:"/>
            <w:tag w:val="Assignment 1:"/>
            <w:id w:val="-1233540619"/>
            <w:placeholder>
              <w:docPart w:val="834B779609C34CD79177F60791B34A98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7D5FF46C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1146193742"/>
            <w:placeholder>
              <w:docPart w:val="F52F0E98EF4F4134AEEEC66AB441DC5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530BBD5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1415472657"/>
            <w:placeholder>
              <w:docPart w:val="9FD10D83293B4D629C04F5AA854E69F6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9A2CA1A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1870411731"/>
            <w:placeholder>
              <w:docPart w:val="4A09604723C94C6498EE671DF8E9D208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52FF441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92470837"/>
            <w:placeholder>
              <w:docPart w:val="1B0873EE03664F89BDDF4E57C575C86D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BBA2CEA" w14:textId="77777777" w:rsidR="00F11E8C" w:rsidRDefault="00F11E8C" w:rsidP="00F11E8C">
                <w:r>
                  <w:t>Assignment 1</w:t>
                </w:r>
              </w:p>
            </w:tc>
          </w:sdtContent>
        </w:sdt>
      </w:tr>
      <w:tr w:rsidR="00F11E8C" w:rsidRPr="009A58E3" w14:paraId="1B476F3F" w14:textId="77777777" w:rsidTr="0039722F">
        <w:sdt>
          <w:sdtPr>
            <w:alias w:val="Assignment 2:"/>
            <w:tag w:val="Assignment 2:"/>
            <w:id w:val="-1913610678"/>
            <w:placeholder>
              <w:docPart w:val="CBA7C244662742A7B145ED2354DD4E70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7721A029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1633171106"/>
            <w:placeholder>
              <w:docPart w:val="B9B10EF4114340FA90926C35AAF5EBC0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00A3D87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741328240"/>
            <w:placeholder>
              <w:docPart w:val="8F32E0812DF24F77B0E9C7CCB10D2F24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3E74EF8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552694167"/>
            <w:placeholder>
              <w:docPart w:val="6E8B9A27F32E4281A63B762AED3AC966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BCD3B49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57057236"/>
            <w:placeholder>
              <w:docPart w:val="E3EF3B44EEF24E7A9E18686BC363F4FA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B684C63" w14:textId="77777777" w:rsidR="00F11E8C" w:rsidRDefault="00F11E8C" w:rsidP="00F11E8C">
                <w:r>
                  <w:t>Assignment 2</w:t>
                </w:r>
              </w:p>
            </w:tc>
          </w:sdtContent>
        </w:sdt>
      </w:tr>
      <w:tr w:rsidR="00F11E8C" w:rsidRPr="009A58E3" w14:paraId="36BDD86C" w14:textId="77777777" w:rsidTr="0039722F">
        <w:sdt>
          <w:sdtPr>
            <w:alias w:val="Assignment 3:"/>
            <w:tag w:val="Assignment 3:"/>
            <w:id w:val="-400216432"/>
            <w:placeholder>
              <w:docPart w:val="CE4178272AC34B15AD712D56AAE957D6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1E839257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2114425818"/>
            <w:placeholder>
              <w:docPart w:val="41B70055DCEC42FCA252CE95B991127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891CDE7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68573363"/>
            <w:placeholder>
              <w:docPart w:val="8F6D0A19A7194E02BBA2A95DE1176EC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C94D688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338223583"/>
            <w:placeholder>
              <w:docPart w:val="8BFDF85FC5CE4E34BB742F0387F0ED72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4F7016B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36187441"/>
            <w:placeholder>
              <w:docPart w:val="B369C5190552472981354C1BD3B7427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2FE0977" w14:textId="77777777" w:rsidR="00F11E8C" w:rsidRDefault="00F11E8C" w:rsidP="00F11E8C">
                <w:r>
                  <w:t>Assignment 3</w:t>
                </w:r>
              </w:p>
            </w:tc>
          </w:sdtContent>
        </w:sdt>
      </w:tr>
      <w:tr w:rsidR="00F11E8C" w:rsidRPr="009A58E3" w14:paraId="171F8516" w14:textId="77777777" w:rsidTr="0039722F">
        <w:sdt>
          <w:sdtPr>
            <w:alias w:val="Assignment 4:"/>
            <w:tag w:val="Assignment 4:"/>
            <w:id w:val="-1664386160"/>
            <w:placeholder>
              <w:docPart w:val="AA320630626643DDA07D8E893091B197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2C2477EF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923930558"/>
            <w:placeholder>
              <w:docPart w:val="339EF9B00BCE4E71A82EDA43E8A533B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E19D75B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259146703"/>
            <w:placeholder>
              <w:docPart w:val="2FE50F693C134BED918AB6AA4ED923A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0677522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1059166237"/>
            <w:placeholder>
              <w:docPart w:val="A667797FD62D488983FF83A306192032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C05603B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229462846"/>
            <w:placeholder>
              <w:docPart w:val="14DFFF6E9B5A4F9BB0BFD382F8B3B76A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549B132" w14:textId="77777777" w:rsidR="00F11E8C" w:rsidRDefault="00F11E8C" w:rsidP="00F11E8C">
                <w:r>
                  <w:t>Assignment 4</w:t>
                </w:r>
              </w:p>
            </w:tc>
          </w:sdtContent>
        </w:sdt>
      </w:tr>
    </w:tbl>
    <w:p w14:paraId="2F416021" w14:textId="77777777" w:rsidR="00792DA3" w:rsidRDefault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7B4101" w:themeColor="accent3" w:themeShade="80"/>
          <w:left w:val="single" w:sz="4" w:space="0" w:color="7B4101" w:themeColor="accent3" w:themeShade="80"/>
          <w:bottom w:val="single" w:sz="4" w:space="0" w:color="7B4101" w:themeColor="accent3" w:themeShade="80"/>
          <w:right w:val="single" w:sz="4" w:space="0" w:color="7B4101" w:themeColor="accent3" w:themeShade="80"/>
          <w:insideH w:val="single" w:sz="4" w:space="0" w:color="7B4101" w:themeColor="accent3" w:themeShade="80"/>
          <w:insideV w:val="single" w:sz="4" w:space="0" w:color="7B4101" w:themeColor="accent3" w:themeShade="80"/>
        </w:tblBorders>
        <w:shd w:val="clear" w:color="auto" w:fill="7B4101" w:themeFill="accent3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1189C63F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B4101" w:themeFill="accent3" w:themeFillShade="80"/>
          </w:tcPr>
          <w:p w14:paraId="7A11A23C" w14:textId="2B7A1F37" w:rsidR="00792DA3" w:rsidRDefault="000B4DCE" w:rsidP="00297EBC">
            <w:r>
              <w:t>order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2042"/>
        <w:gridCol w:w="2043"/>
        <w:gridCol w:w="2043"/>
        <w:gridCol w:w="2043"/>
        <w:gridCol w:w="2043"/>
      </w:tblGrid>
      <w:tr w:rsidR="00F11E8C" w:rsidRPr="009A58E3" w14:paraId="2D3ECBC0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Assignment 1:"/>
            <w:tag w:val="Assignment 1:"/>
            <w:id w:val="705291451"/>
            <w:placeholder>
              <w:docPart w:val="635AB2E823B548C2A267BF570D35231E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6D870878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2111499445"/>
            <w:placeholder>
              <w:docPart w:val="0DE41922FA3346D8AA24FC48ADDA569F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05CDC87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1430187676"/>
            <w:placeholder>
              <w:docPart w:val="3FE179E163B34CD4BD8356D5D68AE76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585077A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1834180838"/>
            <w:placeholder>
              <w:docPart w:val="5DCC6D25E31E4E2687FA12FD6AC15F8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B7CA478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995567020"/>
            <w:placeholder>
              <w:docPart w:val="D78620EE16684F1F8A7CCF7124C898F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7BE5E92" w14:textId="77777777" w:rsidR="00F11E8C" w:rsidRDefault="00F11E8C" w:rsidP="00F11E8C">
                <w:r>
                  <w:t>Assignment 1</w:t>
                </w:r>
              </w:p>
            </w:tc>
          </w:sdtContent>
        </w:sdt>
      </w:tr>
      <w:tr w:rsidR="00F11E8C" w:rsidRPr="009A58E3" w14:paraId="1643F672" w14:textId="77777777" w:rsidTr="0039722F">
        <w:sdt>
          <w:sdtPr>
            <w:alias w:val="Assignment 2:"/>
            <w:tag w:val="Assignment 2:"/>
            <w:id w:val="1360090698"/>
            <w:placeholder>
              <w:docPart w:val="A8A4B666C370478EA813F6BB8BE5C5AB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5D1B4DE1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600756108"/>
            <w:placeholder>
              <w:docPart w:val="08DE97E1A6654FA9B6BA7ED0AE7DAE60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B87955D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888685442"/>
            <w:placeholder>
              <w:docPart w:val="955F795B215748CCA15D97A0DDE75A98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B7A0ED1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1294751936"/>
            <w:placeholder>
              <w:docPart w:val="16EDE88CAC204A36A80BB955BE67FE8D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4972F7C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168137329"/>
            <w:placeholder>
              <w:docPart w:val="8BC656A6E0534362968EEA437BD12CA0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7056D6F" w14:textId="77777777" w:rsidR="00F11E8C" w:rsidRDefault="00F11E8C" w:rsidP="00F11E8C">
                <w:r>
                  <w:t>Assignment 2</w:t>
                </w:r>
              </w:p>
            </w:tc>
          </w:sdtContent>
        </w:sdt>
      </w:tr>
      <w:tr w:rsidR="00F11E8C" w:rsidRPr="009A58E3" w14:paraId="01417A06" w14:textId="77777777" w:rsidTr="0039722F">
        <w:sdt>
          <w:sdtPr>
            <w:alias w:val="Assignment 3:"/>
            <w:tag w:val="Assignment 3:"/>
            <w:id w:val="-1254589817"/>
            <w:placeholder>
              <w:docPart w:val="261981AB160F49E897409BFC23BC66C1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485232F4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360745415"/>
            <w:placeholder>
              <w:docPart w:val="94DEFC68EA4848C59F9CB486EE2217BF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47995AE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2036453354"/>
            <w:placeholder>
              <w:docPart w:val="9DF62AFB35D1493DAF13E84726415B3B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770024A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433889304"/>
            <w:placeholder>
              <w:docPart w:val="F8BE1ED180BE4E1DAEF1651CB6BC2E3D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F148EB3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985161859"/>
            <w:placeholder>
              <w:docPart w:val="6379B5F8A21C48428CB8881DF749F41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2B33D40" w14:textId="77777777" w:rsidR="00F11E8C" w:rsidRDefault="00F11E8C" w:rsidP="00F11E8C">
                <w:r>
                  <w:t>Assignment 3</w:t>
                </w:r>
              </w:p>
            </w:tc>
          </w:sdtContent>
        </w:sdt>
      </w:tr>
      <w:tr w:rsidR="00F11E8C" w:rsidRPr="009A58E3" w14:paraId="2C4B717C" w14:textId="77777777" w:rsidTr="0039722F">
        <w:sdt>
          <w:sdtPr>
            <w:alias w:val="Assignment 4:"/>
            <w:tag w:val="Assignment 4:"/>
            <w:id w:val="-624619294"/>
            <w:placeholder>
              <w:docPart w:val="89292D5CB0AD469EA9E830249C2CB1D2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47F2ED61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785882352"/>
            <w:placeholder>
              <w:docPart w:val="DFEF9361B8C44155A0FCA895DADA7252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D897ABB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1457870534"/>
            <w:placeholder>
              <w:docPart w:val="F1AA15AD7B604704B7612675115F8B74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E362ABB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860083046"/>
            <w:placeholder>
              <w:docPart w:val="AAAB5AB036D14EFA866A670347935706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F1216C1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669329027"/>
            <w:placeholder>
              <w:docPart w:val="ACA478A3B6314C94A49CF122507AB1AF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3FFED9D" w14:textId="77777777" w:rsidR="00F11E8C" w:rsidRDefault="00F11E8C" w:rsidP="00F11E8C">
                <w:r>
                  <w:t>Assignment 4</w:t>
                </w:r>
              </w:p>
            </w:tc>
          </w:sdtContent>
        </w:sdt>
      </w:tr>
    </w:tbl>
    <w:p w14:paraId="654D6688" w14:textId="77777777" w:rsidR="00792DA3" w:rsidRDefault="00792DA3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9A0E36" w:themeColor="accent4" w:themeShade="80"/>
          <w:left w:val="single" w:sz="4" w:space="0" w:color="9A0E36" w:themeColor="accent4" w:themeShade="80"/>
          <w:bottom w:val="single" w:sz="4" w:space="0" w:color="9A0E36" w:themeColor="accent4" w:themeShade="80"/>
          <w:right w:val="single" w:sz="4" w:space="0" w:color="9A0E36" w:themeColor="accent4" w:themeShade="80"/>
          <w:insideH w:val="single" w:sz="4" w:space="0" w:color="9A0E36" w:themeColor="accent4" w:themeShade="80"/>
          <w:insideV w:val="single" w:sz="4" w:space="0" w:color="9A0E36" w:themeColor="accent4" w:themeShade="80"/>
        </w:tblBorders>
        <w:shd w:val="clear" w:color="auto" w:fill="9A0E36" w:themeFill="accent4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2D1A8644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9A0E36" w:themeFill="accent4" w:themeFillShade="80"/>
          </w:tcPr>
          <w:p w14:paraId="656349FE" w14:textId="0E3A2057" w:rsidR="00792DA3" w:rsidRDefault="000B4DCE" w:rsidP="00297EBC">
            <w:r>
              <w:t>review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2042"/>
        <w:gridCol w:w="2043"/>
        <w:gridCol w:w="2043"/>
        <w:gridCol w:w="2043"/>
        <w:gridCol w:w="2043"/>
      </w:tblGrid>
      <w:tr w:rsidR="00F11E8C" w:rsidRPr="009A58E3" w14:paraId="7A650235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Assignment 1:"/>
            <w:tag w:val="Assignment 1:"/>
            <w:id w:val="-307248998"/>
            <w:placeholder>
              <w:docPart w:val="84F2BB3D42AF4BF1B7DE9AD89F3A80CF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6D9DB53E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320887378"/>
            <w:placeholder>
              <w:docPart w:val="2ED3A4F970C44DCE8B4506D0AE4C0D06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63F03DB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425499105"/>
            <w:placeholder>
              <w:docPart w:val="3F034FBDB6F3431AA9AE788293A8248E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A83DDF9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1604919312"/>
            <w:placeholder>
              <w:docPart w:val="5B3C4216E94F4ED7BAF8F2F804F7E3B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FE76523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563069722"/>
            <w:placeholder>
              <w:docPart w:val="B3A3FC6D03164F29B0728772362DE23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B1FB4BA" w14:textId="77777777" w:rsidR="00F11E8C" w:rsidRDefault="00F11E8C" w:rsidP="00F11E8C">
                <w:r>
                  <w:t>Assignment 1</w:t>
                </w:r>
              </w:p>
            </w:tc>
          </w:sdtContent>
        </w:sdt>
      </w:tr>
      <w:tr w:rsidR="00F11E8C" w:rsidRPr="009A58E3" w14:paraId="3B5996CD" w14:textId="77777777" w:rsidTr="0039722F">
        <w:sdt>
          <w:sdtPr>
            <w:alias w:val="Assignment 2:"/>
            <w:tag w:val="Assignment 2:"/>
            <w:id w:val="983829071"/>
            <w:placeholder>
              <w:docPart w:val="DFBC4147C98140BD94B720D7D7862D44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1012A5C4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881514266"/>
            <w:placeholder>
              <w:docPart w:val="63002F09A4F6415BB5F2570005D52AD6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66E0315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02079028"/>
            <w:placeholder>
              <w:docPart w:val="734FCA5E6BEE4458B82555C577FD342A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578FCEB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157804734"/>
            <w:placeholder>
              <w:docPart w:val="7F7FE2FAB8CD4F4BBFD904EEE7AE1E3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D8B975D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688337442"/>
            <w:placeholder>
              <w:docPart w:val="303D2F66C956453D8319331FA95C839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F3ABC60" w14:textId="77777777" w:rsidR="00F11E8C" w:rsidRDefault="00F11E8C" w:rsidP="00F11E8C">
                <w:r>
                  <w:t>Assignment 2</w:t>
                </w:r>
              </w:p>
            </w:tc>
          </w:sdtContent>
        </w:sdt>
      </w:tr>
      <w:tr w:rsidR="00F11E8C" w:rsidRPr="009A58E3" w14:paraId="43F51277" w14:textId="77777777" w:rsidTr="0039722F">
        <w:sdt>
          <w:sdtPr>
            <w:alias w:val="Assignment 3:"/>
            <w:tag w:val="Assignment 3:"/>
            <w:id w:val="-882170971"/>
            <w:placeholder>
              <w:docPart w:val="40AF039B4A05430FABBF3DEC42FA20B6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76FB0DE9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999114408"/>
            <w:placeholder>
              <w:docPart w:val="66415E5157C64C2C90EC2ACD0428600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851A2E0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725811917"/>
            <w:placeholder>
              <w:docPart w:val="E67E78F2595D417A85C691590A0BD8F1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EE22F57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855176945"/>
            <w:placeholder>
              <w:docPart w:val="F4A88FE86DE14B0ABD272242CC91D238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63EC66B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922010953"/>
            <w:placeholder>
              <w:docPart w:val="4ECC89E04CEB476D83A02F7AAC53E31E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14EB7FD" w14:textId="77777777" w:rsidR="00F11E8C" w:rsidRDefault="00F11E8C" w:rsidP="00F11E8C">
                <w:r>
                  <w:t>Assignment 3</w:t>
                </w:r>
              </w:p>
            </w:tc>
          </w:sdtContent>
        </w:sdt>
      </w:tr>
      <w:tr w:rsidR="00F11E8C" w:rsidRPr="009A58E3" w14:paraId="7CBB452A" w14:textId="77777777" w:rsidTr="0039722F">
        <w:sdt>
          <w:sdtPr>
            <w:alias w:val="Assignment 4:"/>
            <w:tag w:val="Assignment 4:"/>
            <w:id w:val="-1242021866"/>
            <w:placeholder>
              <w:docPart w:val="C134A1DD9E554B229249B5E3403C0DAE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2BD249DB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799693001"/>
            <w:placeholder>
              <w:docPart w:val="6C5DA25F7EB149FE96231B460D01FFF4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D6827B5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918473726"/>
            <w:placeholder>
              <w:docPart w:val="775FD93DE1E04CEF8A20E5B037720822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FC819BA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1755324860"/>
            <w:placeholder>
              <w:docPart w:val="1349129428574E67979DEE723AA7777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A8FDFA5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2029319427"/>
            <w:placeholder>
              <w:docPart w:val="063A62192B394483A06208232836F352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C838613" w14:textId="77777777" w:rsidR="00F11E8C" w:rsidRDefault="00F11E8C" w:rsidP="00F11E8C">
                <w:r>
                  <w:t>Assignment 4</w:t>
                </w:r>
              </w:p>
            </w:tc>
          </w:sdtContent>
        </w:sdt>
      </w:tr>
    </w:tbl>
    <w:p w14:paraId="37595A4A" w14:textId="77777777" w:rsidR="00792DA3" w:rsidRDefault="00792DA3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502952" w:themeFill="accent5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10570470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502952" w:themeFill="accent5" w:themeFillShade="80"/>
          </w:tcPr>
          <w:p w14:paraId="79E99070" w14:textId="0B02DE95" w:rsidR="00792DA3" w:rsidRDefault="000B4DCE" w:rsidP="00297EBC">
            <w:r>
              <w:t>order_detail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2042"/>
        <w:gridCol w:w="2043"/>
        <w:gridCol w:w="2043"/>
        <w:gridCol w:w="2043"/>
        <w:gridCol w:w="2043"/>
      </w:tblGrid>
      <w:tr w:rsidR="00F11E8C" w:rsidRPr="009A58E3" w14:paraId="7D45F28F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Assignment 1:"/>
            <w:tag w:val="Assignment 1:"/>
            <w:id w:val="-639191999"/>
            <w:placeholder>
              <w:docPart w:val="E1B66FC1708A4D0790341FDC8BF81DF8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7551F7F4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409069796"/>
            <w:placeholder>
              <w:docPart w:val="72371A13B131419D835F37C4BE2A626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4A23F7A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1549988475"/>
            <w:placeholder>
              <w:docPart w:val="454750AC1E484B1888DD220A3A090DE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F6A24A1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1624292928"/>
            <w:placeholder>
              <w:docPart w:val="59900E7137944581BA11EFC3521D503A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60C113F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1291124574"/>
            <w:placeholder>
              <w:docPart w:val="25A2A1212A9A4866989EA54FA61095A8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7FE9924" w14:textId="77777777" w:rsidR="00F11E8C" w:rsidRDefault="00F11E8C" w:rsidP="00F11E8C">
                <w:r>
                  <w:t>Assignment 1</w:t>
                </w:r>
              </w:p>
            </w:tc>
          </w:sdtContent>
        </w:sdt>
      </w:tr>
      <w:tr w:rsidR="00F11E8C" w:rsidRPr="009A58E3" w14:paraId="2EFED104" w14:textId="77777777" w:rsidTr="0039722F">
        <w:sdt>
          <w:sdtPr>
            <w:alias w:val="Assignment 2:"/>
            <w:tag w:val="Assignment 2:"/>
            <w:id w:val="-1843307098"/>
            <w:placeholder>
              <w:docPart w:val="593F39D126A443FB95ACEF3A0C4F80D5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7F775B25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586311486"/>
            <w:placeholder>
              <w:docPart w:val="DB86E4F75B49435694A5726C298FFFC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0F09CBE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391429443"/>
            <w:placeholder>
              <w:docPart w:val="F92EB39E9FF547209E4C696F8573AECF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9B9FA11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1255121969"/>
            <w:placeholder>
              <w:docPart w:val="C738052CD3EF42F0BAD3797BB4BC465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EBB3E3B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1675328647"/>
            <w:placeholder>
              <w:docPart w:val="89BA33E410C64910A804E0978294A34D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04F5863" w14:textId="77777777" w:rsidR="00F11E8C" w:rsidRDefault="00F11E8C" w:rsidP="00F11E8C">
                <w:r>
                  <w:t>Assignment 2</w:t>
                </w:r>
              </w:p>
            </w:tc>
          </w:sdtContent>
        </w:sdt>
      </w:tr>
      <w:tr w:rsidR="00F11E8C" w:rsidRPr="009A58E3" w14:paraId="201F2C7F" w14:textId="77777777" w:rsidTr="0039722F">
        <w:sdt>
          <w:sdtPr>
            <w:alias w:val="Assignment 3:"/>
            <w:tag w:val="Assignment 3:"/>
            <w:id w:val="246075503"/>
            <w:placeholder>
              <w:docPart w:val="91ABCE08BEF146F39E944EB60506E17E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00A55475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731758639"/>
            <w:placeholder>
              <w:docPart w:val="03402E35E9DC433EA5EA6E192E9B1AD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1A5C35A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640114004"/>
            <w:placeholder>
              <w:docPart w:val="7E7D890428FC431ABBC7B0AB1D356EF4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F442C0A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1921671302"/>
            <w:placeholder>
              <w:docPart w:val="3D4BEE9B364A4526858BBBCCF2B7F88B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55A407D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627358871"/>
            <w:placeholder>
              <w:docPart w:val="8F5E26B483BC4F4FBB9B45AA8FA4F2D1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268F8D7" w14:textId="77777777" w:rsidR="00F11E8C" w:rsidRDefault="00F11E8C" w:rsidP="00F11E8C">
                <w:r>
                  <w:t>Assignment 3</w:t>
                </w:r>
              </w:p>
            </w:tc>
          </w:sdtContent>
        </w:sdt>
      </w:tr>
      <w:tr w:rsidR="00F11E8C" w:rsidRPr="009A58E3" w14:paraId="1C6E4622" w14:textId="77777777" w:rsidTr="0039722F">
        <w:sdt>
          <w:sdtPr>
            <w:alias w:val="Assignment 4:"/>
            <w:tag w:val="Assignment 4:"/>
            <w:id w:val="-1475668056"/>
            <w:placeholder>
              <w:docPart w:val="6D20A8CAEAFE4CA4A439DEA0C8DF861F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66FAB630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976024905"/>
            <w:placeholder>
              <w:docPart w:val="C534EC0D6CB344C7A49FCE452D7808F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B2C362A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1388873097"/>
            <w:placeholder>
              <w:docPart w:val="BC5D85D43705444DAF92C738681125E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A26C439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1313135182"/>
            <w:placeholder>
              <w:docPart w:val="8938D7345C8845A4AE025C84754F10DD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C4285D1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1213917804"/>
            <w:placeholder>
              <w:docPart w:val="5D3E35D5AB544EBFA01787B3C94DAA6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F1464DE" w14:textId="77777777" w:rsidR="00F11E8C" w:rsidRDefault="00F11E8C" w:rsidP="00F11E8C">
                <w:r>
                  <w:t>Assignment 4</w:t>
                </w:r>
              </w:p>
            </w:tc>
          </w:sdtContent>
        </w:sdt>
      </w:tr>
    </w:tbl>
    <w:p w14:paraId="4D8543A4" w14:textId="77777777" w:rsidR="00792DA3" w:rsidRDefault="00792DA3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404040" w:themeColor="accent6" w:themeShade="80"/>
          <w:left w:val="single" w:sz="4" w:space="0" w:color="404040" w:themeColor="accent6" w:themeShade="80"/>
          <w:bottom w:val="single" w:sz="4" w:space="0" w:color="404040" w:themeColor="accent6" w:themeShade="80"/>
          <w:right w:val="single" w:sz="4" w:space="0" w:color="404040" w:themeColor="accent6" w:themeShade="80"/>
          <w:insideH w:val="single" w:sz="4" w:space="0" w:color="404040" w:themeColor="accent6" w:themeShade="80"/>
          <w:insideV w:val="single" w:sz="4" w:space="0" w:color="404040" w:themeColor="accent6" w:themeShade="80"/>
        </w:tblBorders>
        <w:shd w:val="clear" w:color="auto" w:fill="404040" w:themeFill="accent6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4654A801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04040" w:themeFill="accent6" w:themeFillShade="80"/>
          </w:tcPr>
          <w:p w14:paraId="0C80DAC0" w14:textId="50A94E53" w:rsidR="00792DA3" w:rsidRDefault="000B4DCE" w:rsidP="00297EBC">
            <w:r>
              <w:t>book_adder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2042"/>
        <w:gridCol w:w="2043"/>
        <w:gridCol w:w="2043"/>
        <w:gridCol w:w="2043"/>
        <w:gridCol w:w="2043"/>
      </w:tblGrid>
      <w:tr w:rsidR="00F11E8C" w:rsidRPr="009A58E3" w14:paraId="44230429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Assignment 1:"/>
            <w:tag w:val="Assignment 1:"/>
            <w:id w:val="-1165860121"/>
            <w:placeholder>
              <w:docPart w:val="7CE19F83FEF041C283375F00B4299C4A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38BE074E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1594816897"/>
            <w:placeholder>
              <w:docPart w:val="416F11D7F8344183AC8AEF78310C6D8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D2B061D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1899705354"/>
            <w:placeholder>
              <w:docPart w:val="9D6800DEC406450FB429735574145C02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26966B04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1215730919"/>
            <w:placeholder>
              <w:docPart w:val="4B989156018B4327926297DB91938613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3944241" w14:textId="77777777" w:rsidR="00F11E8C" w:rsidRDefault="00F11E8C" w:rsidP="00F11E8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-50617696"/>
            <w:placeholder>
              <w:docPart w:val="C1C6DF3E8275476CB7609F2D0DDDEB54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9BEB499" w14:textId="77777777" w:rsidR="00F11E8C" w:rsidRDefault="00F11E8C" w:rsidP="00F11E8C">
                <w:r>
                  <w:t>Assignment 1</w:t>
                </w:r>
              </w:p>
            </w:tc>
          </w:sdtContent>
        </w:sdt>
      </w:tr>
      <w:tr w:rsidR="00F11E8C" w:rsidRPr="009A58E3" w14:paraId="172CB4DC" w14:textId="77777777" w:rsidTr="0039722F">
        <w:sdt>
          <w:sdtPr>
            <w:alias w:val="Assignment 2:"/>
            <w:tag w:val="Assignment 2:"/>
            <w:id w:val="-1582834294"/>
            <w:placeholder>
              <w:docPart w:val="C160B67B4B5C49169758AF33BAB4CCEB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0E6363AD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118564384"/>
            <w:placeholder>
              <w:docPart w:val="DF59EC1B5CE24B8E98AFC7F01EE4D244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5F3A1F7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1297671723"/>
            <w:placeholder>
              <w:docPart w:val="6BF81E9F1F9C43828411E77E4DB5DC2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E994A76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368219677"/>
            <w:placeholder>
              <w:docPart w:val="4E521C80F4274761AD2AFB4BD3791F9A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9CA6085" w14:textId="77777777" w:rsidR="00F11E8C" w:rsidRDefault="00F11E8C" w:rsidP="00F11E8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770209620"/>
            <w:placeholder>
              <w:docPart w:val="909B6A67608F42E7BF5E1003702E7E7F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3E58505" w14:textId="77777777" w:rsidR="00F11E8C" w:rsidRDefault="00F11E8C" w:rsidP="00F11E8C">
                <w:r>
                  <w:t>Assignment 2</w:t>
                </w:r>
              </w:p>
            </w:tc>
          </w:sdtContent>
        </w:sdt>
      </w:tr>
      <w:tr w:rsidR="00F11E8C" w:rsidRPr="009A58E3" w14:paraId="02F383C1" w14:textId="77777777" w:rsidTr="0039722F">
        <w:sdt>
          <w:sdtPr>
            <w:alias w:val="Assignment 3:"/>
            <w:tag w:val="Assignment 3:"/>
            <w:id w:val="1344745505"/>
            <w:placeholder>
              <w:docPart w:val="9FC555DA38ED47A7AFFC553514EBD6A7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29231D90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1924996311"/>
            <w:placeholder>
              <w:docPart w:val="B524A14A4B3D46D28F8E85035637A7E2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331D549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1109791096"/>
            <w:placeholder>
              <w:docPart w:val="BCE8C27EF0C94F3883C63662CBA2DB3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9D01F4B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2096742396"/>
            <w:placeholder>
              <w:docPart w:val="046EE7A2D6BA445ABEF5F760E57B1BD1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04D6EEA" w14:textId="77777777" w:rsidR="00F11E8C" w:rsidRDefault="00F11E8C" w:rsidP="00F11E8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1007713119"/>
            <w:placeholder>
              <w:docPart w:val="4F134FDA1A8945D8B1C3B0E0A0389271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5A4EBB6" w14:textId="77777777" w:rsidR="00F11E8C" w:rsidRDefault="00F11E8C" w:rsidP="00F11E8C">
                <w:r>
                  <w:t>Assignment 3</w:t>
                </w:r>
              </w:p>
            </w:tc>
          </w:sdtContent>
        </w:sdt>
      </w:tr>
      <w:tr w:rsidR="00F11E8C" w:rsidRPr="009A58E3" w14:paraId="26052059" w14:textId="77777777" w:rsidTr="0039722F">
        <w:sdt>
          <w:sdtPr>
            <w:alias w:val="Assignment 4:"/>
            <w:tag w:val="Assignment 4:"/>
            <w:id w:val="-1260285370"/>
            <w:placeholder>
              <w:docPart w:val="4E139F13864F44459F6DAD483CCE5C74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53124666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1164855682"/>
            <w:placeholder>
              <w:docPart w:val="69C5892505A44B1891639658149DE32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F23953D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1934855433"/>
            <w:placeholder>
              <w:docPart w:val="ED0D42A2B736449A87FC4D2018242761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321425E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2126584750"/>
            <w:placeholder>
              <w:docPart w:val="03C3984BED034682B8188CE39E87D442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DFBD7B4" w14:textId="77777777" w:rsidR="00F11E8C" w:rsidRDefault="00F11E8C" w:rsidP="00F11E8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974027720"/>
            <w:placeholder>
              <w:docPart w:val="51BDEBFBBF5242E187B126183A130B5A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18F0023" w14:textId="77777777" w:rsidR="00F11E8C" w:rsidRDefault="00F11E8C" w:rsidP="00F11E8C">
                <w:r>
                  <w:t>Assignment 4</w:t>
                </w:r>
              </w:p>
            </w:tc>
          </w:sdtContent>
        </w:sdt>
      </w:tr>
    </w:tbl>
    <w:p w14:paraId="2DB6C3CF" w14:textId="77777777" w:rsidR="005C3032" w:rsidRDefault="005C3032" w:rsidP="006A10C1">
      <w:pPr>
        <w:pStyle w:val="KhngDncch"/>
      </w:pPr>
    </w:p>
    <w:tbl>
      <w:tblPr>
        <w:tblStyle w:val="Style1"/>
        <w:tblW w:w="5000" w:type="pct"/>
        <w:tblBorders>
          <w:top w:val="single" w:sz="4" w:space="0" w:color="404040" w:themeColor="accent6" w:themeShade="80"/>
          <w:left w:val="single" w:sz="4" w:space="0" w:color="404040" w:themeColor="accent6" w:themeShade="80"/>
          <w:bottom w:val="single" w:sz="4" w:space="0" w:color="404040" w:themeColor="accent6" w:themeShade="80"/>
          <w:right w:val="single" w:sz="4" w:space="0" w:color="404040" w:themeColor="accent6" w:themeShade="80"/>
          <w:insideH w:val="single" w:sz="4" w:space="0" w:color="404040" w:themeColor="accent6" w:themeShade="80"/>
          <w:insideV w:val="single" w:sz="4" w:space="0" w:color="404040" w:themeColor="accent6" w:themeShade="80"/>
        </w:tblBorders>
        <w:shd w:val="clear" w:color="auto" w:fill="404040" w:themeFill="accent6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0B4DCE" w14:paraId="461E21A4" w14:textId="77777777" w:rsidTr="000B4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1FB1E6" w:themeFill="accent1"/>
          </w:tcPr>
          <w:p w14:paraId="54E090C1" w14:textId="790BF400" w:rsidR="000B4DCE" w:rsidRDefault="000B4DCE" w:rsidP="002E3C0C">
            <w:r>
              <w:lastRenderedPageBreak/>
              <w:t>Book_rank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2042"/>
        <w:gridCol w:w="2043"/>
        <w:gridCol w:w="2043"/>
        <w:gridCol w:w="2043"/>
        <w:gridCol w:w="2043"/>
      </w:tblGrid>
      <w:tr w:rsidR="000B4DCE" w:rsidRPr="009A58E3" w14:paraId="4F02852B" w14:textId="77777777" w:rsidTr="002E3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Assignment 1:"/>
            <w:tag w:val="Assignment 1:"/>
            <w:id w:val="-1423094521"/>
            <w:placeholder>
              <w:docPart w:val="68B32A6670894483AD3A61D6E0425513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0CFD6F24" w14:textId="77777777" w:rsidR="000B4DCE" w:rsidRDefault="000B4DCE" w:rsidP="002E3C0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1476178574"/>
            <w:placeholder>
              <w:docPart w:val="144B568C8649473FA8BFEFCC27515F70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719D7465" w14:textId="77777777" w:rsidR="000B4DCE" w:rsidRDefault="000B4DCE" w:rsidP="002E3C0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1331406799"/>
            <w:placeholder>
              <w:docPart w:val="6C0A3F7FBFEB4CB6B34136B55CA109F5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08728FF" w14:textId="77777777" w:rsidR="000B4DCE" w:rsidRDefault="000B4DCE" w:rsidP="002E3C0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372887813"/>
            <w:placeholder>
              <w:docPart w:val="75F4D10ABEEC425FA1FE3CB37D5BEFB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1C3CA477" w14:textId="77777777" w:rsidR="000B4DCE" w:rsidRDefault="000B4DCE" w:rsidP="002E3C0C">
                <w:r>
                  <w:t>Assignment 1</w:t>
                </w:r>
              </w:p>
            </w:tc>
          </w:sdtContent>
        </w:sdt>
        <w:sdt>
          <w:sdtPr>
            <w:alias w:val="Assignment 1:"/>
            <w:tag w:val="Assignment 1:"/>
            <w:id w:val="249543981"/>
            <w:placeholder>
              <w:docPart w:val="E13BCA7DAC3640E2855FA955BD7C66F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D7E3D4C" w14:textId="77777777" w:rsidR="000B4DCE" w:rsidRDefault="000B4DCE" w:rsidP="002E3C0C">
                <w:r>
                  <w:t>Assignment 1</w:t>
                </w:r>
              </w:p>
            </w:tc>
          </w:sdtContent>
        </w:sdt>
      </w:tr>
      <w:tr w:rsidR="000B4DCE" w:rsidRPr="009A58E3" w14:paraId="2FD40C96" w14:textId="77777777" w:rsidTr="002E3C0C">
        <w:sdt>
          <w:sdtPr>
            <w:alias w:val="Assignment 2:"/>
            <w:tag w:val="Assignment 2:"/>
            <w:id w:val="-1136252544"/>
            <w:placeholder>
              <w:docPart w:val="2EDACD37BC624C3F84E3547A1A69D525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2EBBA66D" w14:textId="77777777" w:rsidR="000B4DCE" w:rsidRDefault="000B4DCE" w:rsidP="002E3C0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722940712"/>
            <w:placeholder>
              <w:docPart w:val="7DA6B3210E12464C87F1FB017A45CB4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FEC7B56" w14:textId="77777777" w:rsidR="000B4DCE" w:rsidRDefault="000B4DCE" w:rsidP="002E3C0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272674330"/>
            <w:placeholder>
              <w:docPart w:val="5CCAF72F640C41ABAC31C3A54E93F363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E4486FB" w14:textId="77777777" w:rsidR="000B4DCE" w:rsidRDefault="000B4DCE" w:rsidP="002E3C0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-928809151"/>
            <w:placeholder>
              <w:docPart w:val="6AB9FDF5A3DD4380B5CAAB1E63D10FEB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5FB2507" w14:textId="77777777" w:rsidR="000B4DCE" w:rsidRDefault="000B4DCE" w:rsidP="002E3C0C">
                <w:r>
                  <w:t>Assignment 2</w:t>
                </w:r>
              </w:p>
            </w:tc>
          </w:sdtContent>
        </w:sdt>
        <w:sdt>
          <w:sdtPr>
            <w:alias w:val="Assignment 2:"/>
            <w:tag w:val="Assignment 2:"/>
            <w:id w:val="1340189982"/>
            <w:placeholder>
              <w:docPart w:val="23B61300D5E747B9A2E85F20C64850A9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EC828DB" w14:textId="77777777" w:rsidR="000B4DCE" w:rsidRDefault="000B4DCE" w:rsidP="002E3C0C">
                <w:r>
                  <w:t>Assignment 2</w:t>
                </w:r>
              </w:p>
            </w:tc>
          </w:sdtContent>
        </w:sdt>
      </w:tr>
      <w:tr w:rsidR="000B4DCE" w:rsidRPr="009A58E3" w14:paraId="349C6D67" w14:textId="77777777" w:rsidTr="002E3C0C">
        <w:sdt>
          <w:sdtPr>
            <w:alias w:val="Assignment 3:"/>
            <w:tag w:val="Assignment 3:"/>
            <w:id w:val="-1135326223"/>
            <w:placeholder>
              <w:docPart w:val="0D1A1B32069947688D858902C2D3BC3E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74F3A4B7" w14:textId="77777777" w:rsidR="000B4DCE" w:rsidRDefault="000B4DCE" w:rsidP="002E3C0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279785704"/>
            <w:placeholder>
              <w:docPart w:val="E49BF73F48BE4CA7AAF999B73AA598D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202F299" w14:textId="77777777" w:rsidR="000B4DCE" w:rsidRDefault="000B4DCE" w:rsidP="002E3C0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1591618054"/>
            <w:placeholder>
              <w:docPart w:val="6DE0A7987AB241D9BC116403B7DA0038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0621A3A3" w14:textId="77777777" w:rsidR="000B4DCE" w:rsidRDefault="000B4DCE" w:rsidP="002E3C0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920828690"/>
            <w:placeholder>
              <w:docPart w:val="879AACDD165D42A7B51D9192BF040DE0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38F65B4" w14:textId="77777777" w:rsidR="000B4DCE" w:rsidRDefault="000B4DCE" w:rsidP="002E3C0C">
                <w:r>
                  <w:t>Assignment 3</w:t>
                </w:r>
              </w:p>
            </w:tc>
          </w:sdtContent>
        </w:sdt>
        <w:sdt>
          <w:sdtPr>
            <w:alias w:val="Assignment 3:"/>
            <w:tag w:val="Assignment 3:"/>
            <w:id w:val="-7599497"/>
            <w:placeholder>
              <w:docPart w:val="8316BCA05A894146A4AC856F914C9E72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3F3D7ACA" w14:textId="77777777" w:rsidR="000B4DCE" w:rsidRDefault="000B4DCE" w:rsidP="002E3C0C">
                <w:r>
                  <w:t>Assignment 3</w:t>
                </w:r>
              </w:p>
            </w:tc>
          </w:sdtContent>
        </w:sdt>
      </w:tr>
      <w:tr w:rsidR="000B4DCE" w:rsidRPr="009A58E3" w14:paraId="2B317F15" w14:textId="77777777" w:rsidTr="002E3C0C">
        <w:sdt>
          <w:sdtPr>
            <w:alias w:val="Assignment 4:"/>
            <w:tag w:val="Assignment 4:"/>
            <w:id w:val="-1222593222"/>
            <w:placeholder>
              <w:docPart w:val="48ED71A50E1F463CB0A04D2BAC018AEA"/>
            </w:placeholder>
            <w:temporary/>
            <w:showingPlcHdr/>
            <w15:appearance w15:val="hidden"/>
          </w:sdtPr>
          <w:sdtContent>
            <w:tc>
              <w:tcPr>
                <w:tcW w:w="2042" w:type="dxa"/>
              </w:tcPr>
              <w:p w14:paraId="701DCFF9" w14:textId="77777777" w:rsidR="000B4DCE" w:rsidRDefault="000B4DCE" w:rsidP="002E3C0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756979688"/>
            <w:placeholder>
              <w:docPart w:val="4A45BD6E6E9A46BFA2B8EBCC8C736CC1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2C06F34" w14:textId="77777777" w:rsidR="000B4DCE" w:rsidRDefault="000B4DCE" w:rsidP="002E3C0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1283269290"/>
            <w:placeholder>
              <w:docPart w:val="A4451AEA9783474EAE405EADDDEF9E57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6B76FF85" w14:textId="77777777" w:rsidR="000B4DCE" w:rsidRDefault="000B4DCE" w:rsidP="002E3C0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-1775617184"/>
            <w:placeholder>
              <w:docPart w:val="177BD3ED3B2746B3ABA5B36204D22FB3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4F358528" w14:textId="77777777" w:rsidR="000B4DCE" w:rsidRDefault="000B4DCE" w:rsidP="002E3C0C">
                <w:r>
                  <w:t>Assignment 4</w:t>
                </w:r>
              </w:p>
            </w:tc>
          </w:sdtContent>
        </w:sdt>
        <w:sdt>
          <w:sdtPr>
            <w:alias w:val="Assignment 4:"/>
            <w:tag w:val="Assignment 4:"/>
            <w:id w:val="437799220"/>
            <w:placeholder>
              <w:docPart w:val="C76C938041754365B7C47CF1F8C0C86C"/>
            </w:placeholder>
            <w:temporary/>
            <w:showingPlcHdr/>
            <w15:appearance w15:val="hidden"/>
          </w:sdtPr>
          <w:sdtContent>
            <w:tc>
              <w:tcPr>
                <w:tcW w:w="2043" w:type="dxa"/>
              </w:tcPr>
              <w:p w14:paraId="5342227A" w14:textId="77777777" w:rsidR="000B4DCE" w:rsidRDefault="000B4DCE" w:rsidP="002E3C0C">
                <w:r>
                  <w:t>Assignment 4</w:t>
                </w:r>
              </w:p>
            </w:tc>
          </w:sdtContent>
        </w:sdt>
      </w:tr>
    </w:tbl>
    <w:p w14:paraId="0C29CD1D" w14:textId="77777777" w:rsidR="000B4DCE" w:rsidRDefault="000B4DCE" w:rsidP="006A10C1">
      <w:pPr>
        <w:pStyle w:val="KhngDncch"/>
      </w:pPr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7121"/>
      </w:tblGrid>
      <w:tr w:rsidR="00A003F0" w:rsidRPr="000B4DCE" w14:paraId="244F1151" w14:textId="77777777" w:rsidTr="00A003F0">
        <w:trPr>
          <w:trHeight w:val="339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175352" w14:textId="04E5BB97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32"/>
                <w:szCs w:val="32"/>
                <w:lang w:eastAsia="en-US"/>
              </w:rPr>
              <w:t>T</w:t>
            </w:r>
            <w:r w:rsidR="000B4DCE" w:rsidRPr="000B4DCE">
              <w:rPr>
                <w:rFonts w:ascii="Times New Roman" w:eastAsia="Times New Roman" w:hAnsi="Times New Roman" w:cs="Times New Roman"/>
                <w:b/>
                <w:bCs/>
                <w:color w:val="auto"/>
                <w:sz w:val="32"/>
                <w:szCs w:val="32"/>
                <w:lang w:eastAsia="en-US"/>
              </w:rPr>
              <w:t>ablename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E44C46" w14:textId="74EC2D9D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32"/>
                <w:szCs w:val="32"/>
                <w:lang w:eastAsia="en-US"/>
              </w:rPr>
              <w:t>D</w:t>
            </w:r>
            <w:r w:rsidR="000B4DCE" w:rsidRPr="000B4DCE">
              <w:rPr>
                <w:rFonts w:ascii="Times New Roman" w:eastAsia="Times New Roman" w:hAnsi="Times New Roman" w:cs="Times New Roman"/>
                <w:b/>
                <w:bCs/>
                <w:color w:val="auto"/>
                <w:sz w:val="32"/>
                <w:szCs w:val="32"/>
                <w:lang w:eastAsia="en-US"/>
              </w:rPr>
              <w:t>escription</w:t>
            </w:r>
          </w:p>
        </w:tc>
      </w:tr>
      <w:tr w:rsidR="00A003F0" w:rsidRPr="000B4DCE" w14:paraId="222E8542" w14:textId="77777777" w:rsidTr="00A003F0">
        <w:trPr>
          <w:trHeight w:val="357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581BE2" w14:textId="797E4718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B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ook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25D35" w14:textId="77777777" w:rsidR="000B4DCE" w:rsidRPr="000B4DCE" w:rsidRDefault="000B4DCE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books' data like ISBN, title, author, publisher, etc.</w:t>
            </w:r>
          </w:p>
        </w:tc>
      </w:tr>
      <w:tr w:rsidR="00A003F0" w:rsidRPr="000B4DCE" w14:paraId="3A8D05B0" w14:textId="77777777" w:rsidTr="00A003F0">
        <w:trPr>
          <w:trHeight w:val="357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F84E33" w14:textId="1A74E845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C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ustomer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DCC562" w14:textId="77777777" w:rsidR="000B4DCE" w:rsidRPr="000B4DCE" w:rsidRDefault="000B4DCE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list of them, contains a lot of personal info</w:t>
            </w:r>
          </w:p>
        </w:tc>
      </w:tr>
      <w:tr w:rsidR="00A003F0" w:rsidRPr="000B4DCE" w14:paraId="3D273FA4" w14:textId="77777777" w:rsidTr="00A003F0">
        <w:trPr>
          <w:trHeight w:val="339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1FF68C" w14:textId="014DDD63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D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iscounts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4228E3" w14:textId="77777777" w:rsidR="000B4DCE" w:rsidRPr="000B4DCE" w:rsidRDefault="000B4DCE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name and % value</w:t>
            </w:r>
          </w:p>
        </w:tc>
      </w:tr>
      <w:tr w:rsidR="00A003F0" w:rsidRPr="000B4DCE" w14:paraId="24578280" w14:textId="77777777" w:rsidTr="00A003F0">
        <w:trPr>
          <w:trHeight w:val="357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C152BE" w14:textId="029C5882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B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ooks</w:t>
            </w:r>
            <w:r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 xml:space="preserve"> 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discounts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90068A" w14:textId="77777777" w:rsidR="000B4DCE" w:rsidRPr="000B4DCE" w:rsidRDefault="000B4DCE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points discounts of specific book</w:t>
            </w:r>
          </w:p>
        </w:tc>
      </w:tr>
      <w:tr w:rsidR="00A003F0" w:rsidRPr="000B4DCE" w14:paraId="607E1629" w14:textId="77777777" w:rsidTr="00A003F0">
        <w:trPr>
          <w:trHeight w:val="339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361BFA" w14:textId="3AB9D21D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C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ustomers</w:t>
            </w:r>
            <w:r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_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discounts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DC177E" w14:textId="77777777" w:rsidR="000B4DCE" w:rsidRPr="000B4DCE" w:rsidRDefault="000B4DCE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points discounts of a costumer</w:t>
            </w:r>
          </w:p>
        </w:tc>
      </w:tr>
      <w:tr w:rsidR="00A003F0" w:rsidRPr="000B4DCE" w14:paraId="25EB7374" w14:textId="77777777" w:rsidTr="00A003F0">
        <w:trPr>
          <w:trHeight w:val="339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25177B" w14:textId="0C5061B0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S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hippers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02BBCE" w14:textId="77777777" w:rsidR="000B4DCE" w:rsidRPr="000B4DCE" w:rsidRDefault="000B4DCE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list of couriers and their phone numbers</w:t>
            </w:r>
          </w:p>
        </w:tc>
      </w:tr>
      <w:tr w:rsidR="00A003F0" w:rsidRPr="000B4DCE" w14:paraId="03974CA8" w14:textId="77777777" w:rsidTr="00A003F0">
        <w:trPr>
          <w:trHeight w:val="357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B8E3A9" w14:textId="113AD883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O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rder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029EEA" w14:textId="77777777" w:rsidR="000B4DCE" w:rsidRPr="000B4DCE" w:rsidRDefault="000B4DCE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list of them, points shipper, discount and customer</w:t>
            </w:r>
          </w:p>
        </w:tc>
      </w:tr>
      <w:tr w:rsidR="00A003F0" w:rsidRPr="000B4DCE" w14:paraId="3574CC7C" w14:textId="77777777" w:rsidTr="00A003F0">
        <w:trPr>
          <w:trHeight w:val="339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46DBF" w14:textId="342B9DA6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O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rder</w:t>
            </w:r>
            <w:r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 xml:space="preserve"> 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detail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D31260" w14:textId="77777777" w:rsidR="000B4DCE" w:rsidRPr="000B4DCE" w:rsidRDefault="000B4DCE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 xml:space="preserve">points </w:t>
            </w:r>
            <w:proofErr w:type="gramStart"/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orders</w:t>
            </w:r>
            <w:proofErr w:type="gramEnd"/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 xml:space="preserve"> and tells amount of specific book</w:t>
            </w:r>
          </w:p>
        </w:tc>
      </w:tr>
      <w:tr w:rsidR="00A003F0" w:rsidRPr="000B4DCE" w14:paraId="777D34C9" w14:textId="77777777" w:rsidTr="00A003F0">
        <w:trPr>
          <w:trHeight w:val="357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58231" w14:textId="3C277BA1" w:rsidR="000B4DCE" w:rsidRPr="000B4DCE" w:rsidRDefault="00A003F0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R</w:t>
            </w:r>
            <w:r w:rsidR="000B4DCE"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eviews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08724" w14:textId="77777777" w:rsidR="000B4DCE" w:rsidRPr="000B4DCE" w:rsidRDefault="000B4DCE" w:rsidP="000B4DCE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</w:pPr>
            <w:r w:rsidRPr="000B4DCE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eastAsia="en-US"/>
              </w:rPr>
              <w:t>0 - 10 ratings and comments</w:t>
            </w:r>
          </w:p>
        </w:tc>
      </w:tr>
    </w:tbl>
    <w:p w14:paraId="474B6584" w14:textId="77777777" w:rsidR="000B4DCE" w:rsidRDefault="000B4DCE" w:rsidP="006A10C1">
      <w:pPr>
        <w:pStyle w:val="KhngDncch"/>
      </w:pPr>
    </w:p>
    <w:sectPr w:rsidR="000B4DCE">
      <w:footerReference w:type="default" r:id="rId7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F61B" w14:textId="77777777" w:rsidR="002D4500" w:rsidRDefault="002D4500">
      <w:pPr>
        <w:spacing w:before="0" w:after="0"/>
      </w:pPr>
      <w:r>
        <w:separator/>
      </w:r>
    </w:p>
  </w:endnote>
  <w:endnote w:type="continuationSeparator" w:id="0">
    <w:p w14:paraId="554F6452" w14:textId="77777777" w:rsidR="002D4500" w:rsidRDefault="002D45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3A70" w14:textId="77777777" w:rsidR="008D72B1" w:rsidRDefault="000E7709">
    <w:pPr>
      <w:pStyle w:val="Chntrang"/>
    </w:pPr>
    <w:r>
      <w:fldChar w:fldCharType="begin"/>
    </w:r>
    <w:r>
      <w:instrText xml:space="preserve"> PAGE   \* MERGEFORMAT </w:instrText>
    </w:r>
    <w:r>
      <w:fldChar w:fldCharType="separate"/>
    </w:r>
    <w:r w:rsidR="000014C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FB1E" w14:textId="77777777" w:rsidR="002D4500" w:rsidRDefault="002D4500">
      <w:pPr>
        <w:spacing w:before="0" w:after="0"/>
      </w:pPr>
      <w:r>
        <w:separator/>
      </w:r>
    </w:p>
  </w:footnote>
  <w:footnote w:type="continuationSeparator" w:id="0">
    <w:p w14:paraId="767B292E" w14:textId="77777777" w:rsidR="002D4500" w:rsidRDefault="002D450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5E6592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9A8AFE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C00952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1E0950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221AA4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C4A65A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845564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72F90A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A6DD9C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D29E74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979410">
    <w:abstractNumId w:val="9"/>
  </w:num>
  <w:num w:numId="2" w16cid:durableId="550069675">
    <w:abstractNumId w:val="7"/>
  </w:num>
  <w:num w:numId="3" w16cid:durableId="2020309664">
    <w:abstractNumId w:val="6"/>
  </w:num>
  <w:num w:numId="4" w16cid:durableId="2041399157">
    <w:abstractNumId w:val="5"/>
  </w:num>
  <w:num w:numId="5" w16cid:durableId="1361778662">
    <w:abstractNumId w:val="4"/>
  </w:num>
  <w:num w:numId="6" w16cid:durableId="1705251930">
    <w:abstractNumId w:val="8"/>
  </w:num>
  <w:num w:numId="7" w16cid:durableId="2065372491">
    <w:abstractNumId w:val="3"/>
  </w:num>
  <w:num w:numId="8" w16cid:durableId="1379359341">
    <w:abstractNumId w:val="2"/>
  </w:num>
  <w:num w:numId="9" w16cid:durableId="937568725">
    <w:abstractNumId w:val="1"/>
  </w:num>
  <w:num w:numId="10" w16cid:durableId="31996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CE"/>
    <w:rsid w:val="000014C3"/>
    <w:rsid w:val="00046E1C"/>
    <w:rsid w:val="000B4DCE"/>
    <w:rsid w:val="000B55CE"/>
    <w:rsid w:val="000E7709"/>
    <w:rsid w:val="00120E88"/>
    <w:rsid w:val="00124A29"/>
    <w:rsid w:val="00164C83"/>
    <w:rsid w:val="00197879"/>
    <w:rsid w:val="001C14CF"/>
    <w:rsid w:val="001C6502"/>
    <w:rsid w:val="001E3A9A"/>
    <w:rsid w:val="001E78E9"/>
    <w:rsid w:val="00226FBB"/>
    <w:rsid w:val="0028658D"/>
    <w:rsid w:val="002B3D01"/>
    <w:rsid w:val="002D4500"/>
    <w:rsid w:val="002F5092"/>
    <w:rsid w:val="00357C79"/>
    <w:rsid w:val="003672A3"/>
    <w:rsid w:val="0039722F"/>
    <w:rsid w:val="003F7C1A"/>
    <w:rsid w:val="004436CA"/>
    <w:rsid w:val="004445E6"/>
    <w:rsid w:val="004519C4"/>
    <w:rsid w:val="0047392D"/>
    <w:rsid w:val="004748F1"/>
    <w:rsid w:val="00482D59"/>
    <w:rsid w:val="00492514"/>
    <w:rsid w:val="004D6598"/>
    <w:rsid w:val="00504048"/>
    <w:rsid w:val="00562F5B"/>
    <w:rsid w:val="005B5162"/>
    <w:rsid w:val="005C3032"/>
    <w:rsid w:val="006057A2"/>
    <w:rsid w:val="00612536"/>
    <w:rsid w:val="00623CC6"/>
    <w:rsid w:val="00637B3F"/>
    <w:rsid w:val="0064164F"/>
    <w:rsid w:val="0065204A"/>
    <w:rsid w:val="00657BD3"/>
    <w:rsid w:val="006A10C1"/>
    <w:rsid w:val="006D2B98"/>
    <w:rsid w:val="00727BF1"/>
    <w:rsid w:val="00747677"/>
    <w:rsid w:val="00792DA3"/>
    <w:rsid w:val="0083157A"/>
    <w:rsid w:val="0085286A"/>
    <w:rsid w:val="00870EB6"/>
    <w:rsid w:val="008B076C"/>
    <w:rsid w:val="008D72B1"/>
    <w:rsid w:val="008E35AF"/>
    <w:rsid w:val="009146AB"/>
    <w:rsid w:val="0092452D"/>
    <w:rsid w:val="00981CD0"/>
    <w:rsid w:val="009A58E3"/>
    <w:rsid w:val="009F422B"/>
    <w:rsid w:val="00A003F0"/>
    <w:rsid w:val="00A03E7E"/>
    <w:rsid w:val="00A623FC"/>
    <w:rsid w:val="00A76ADE"/>
    <w:rsid w:val="00A90898"/>
    <w:rsid w:val="00AA4B10"/>
    <w:rsid w:val="00AA76D0"/>
    <w:rsid w:val="00AE1B7E"/>
    <w:rsid w:val="00B373CB"/>
    <w:rsid w:val="00B60A29"/>
    <w:rsid w:val="00C040B9"/>
    <w:rsid w:val="00C17624"/>
    <w:rsid w:val="00C65D57"/>
    <w:rsid w:val="00C6625B"/>
    <w:rsid w:val="00C87233"/>
    <w:rsid w:val="00CA1DA9"/>
    <w:rsid w:val="00CD4E65"/>
    <w:rsid w:val="00CE63EF"/>
    <w:rsid w:val="00CF578E"/>
    <w:rsid w:val="00D016C0"/>
    <w:rsid w:val="00D14A69"/>
    <w:rsid w:val="00DD03D9"/>
    <w:rsid w:val="00DE02FA"/>
    <w:rsid w:val="00E03BF0"/>
    <w:rsid w:val="00E061CA"/>
    <w:rsid w:val="00E9474F"/>
    <w:rsid w:val="00EA3A08"/>
    <w:rsid w:val="00EB6425"/>
    <w:rsid w:val="00F037AD"/>
    <w:rsid w:val="00F04D22"/>
    <w:rsid w:val="00F11E8C"/>
    <w:rsid w:val="00F147FB"/>
    <w:rsid w:val="00F15900"/>
    <w:rsid w:val="00F66CFE"/>
    <w:rsid w:val="00F67D16"/>
    <w:rsid w:val="00FA3BB0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395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E35AF"/>
  </w:style>
  <w:style w:type="paragraph" w:styleId="u1">
    <w:name w:val="heading 1"/>
    <w:basedOn w:val="Binhthng"/>
    <w:next w:val="Binhthng"/>
    <w:link w:val="u1Char"/>
    <w:uiPriority w:val="2"/>
    <w:qFormat/>
    <w:rsid w:val="004436CA"/>
    <w:pPr>
      <w:keepNext/>
      <w:keepLines/>
      <w:spacing w:before="0" w:after="80"/>
      <w:contextualSpacing/>
      <w:outlineLvl w:val="0"/>
    </w:pPr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paragraph" w:styleId="u2">
    <w:name w:val="heading 2"/>
    <w:basedOn w:val="Binhthng"/>
    <w:next w:val="Binhthng"/>
    <w:link w:val="u2Char"/>
    <w:uiPriority w:val="2"/>
    <w:semiHidden/>
    <w:unhideWhenUsed/>
    <w:qFormat/>
    <w:rsid w:val="002F5092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u3">
    <w:name w:val="heading 3"/>
    <w:basedOn w:val="Binhthng"/>
    <w:next w:val="Binhthng"/>
    <w:link w:val="u3Char"/>
    <w:uiPriority w:val="2"/>
    <w:semiHidden/>
    <w:unhideWhenUsed/>
    <w:qFormat/>
    <w:rsid w:val="00C040B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2"/>
    <w:semiHidden/>
    <w:unhideWhenUsed/>
    <w:qFormat/>
    <w:rsid w:val="002F5092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u5">
    <w:name w:val="heading 5"/>
    <w:basedOn w:val="Binhthng"/>
    <w:next w:val="Binhthng"/>
    <w:link w:val="u5Char"/>
    <w:uiPriority w:val="2"/>
    <w:semiHidden/>
    <w:unhideWhenUsed/>
    <w:qFormat/>
    <w:rsid w:val="002F5092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u6">
    <w:name w:val="heading 6"/>
    <w:basedOn w:val="Binhthng"/>
    <w:next w:val="Binhthng"/>
    <w:link w:val="u6Char"/>
    <w:uiPriority w:val="2"/>
    <w:semiHidden/>
    <w:unhideWhenUsed/>
    <w:qFormat/>
    <w:rsid w:val="00C040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u7">
    <w:name w:val="heading 7"/>
    <w:basedOn w:val="Binhthng"/>
    <w:next w:val="Binhthng"/>
    <w:link w:val="u7Char"/>
    <w:uiPriority w:val="2"/>
    <w:semiHidden/>
    <w:unhideWhenUsed/>
    <w:qFormat/>
    <w:rsid w:val="00C040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u8">
    <w:name w:val="heading 8"/>
    <w:basedOn w:val="Binhthng"/>
    <w:next w:val="Binhthng"/>
    <w:link w:val="u8Char"/>
    <w:uiPriority w:val="2"/>
    <w:semiHidden/>
    <w:unhideWhenUsed/>
    <w:qFormat/>
    <w:rsid w:val="00C040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2"/>
    <w:semiHidden/>
    <w:unhideWhenUsed/>
    <w:qFormat/>
    <w:rsid w:val="00C040B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ameMonthYear">
    <w:name w:val="Name Month Year"/>
    <w:basedOn w:val="Binhthng"/>
    <w:uiPriority w:val="3"/>
    <w:qFormat/>
    <w:rsid w:val="009146AB"/>
    <w:pPr>
      <w:spacing w:before="0" w:after="80"/>
      <w:contextualSpacing/>
    </w:pPr>
    <w:rPr>
      <w:color w:val="000000" w:themeColor="text1"/>
      <w:kern w:val="28"/>
      <w:sz w:val="32"/>
    </w:rPr>
  </w:style>
  <w:style w:type="paragraph" w:styleId="Tiu">
    <w:name w:val="Title"/>
    <w:basedOn w:val="Binhthng"/>
    <w:next w:val="Binhthng"/>
    <w:link w:val="TiuChar"/>
    <w:uiPriority w:val="1"/>
    <w:qFormat/>
    <w:rsid w:val="004436CA"/>
    <w:pPr>
      <w:spacing w:before="0" w:after="500"/>
    </w:pPr>
    <w:rPr>
      <w:rFonts w:asciiTheme="majorHAnsi" w:eastAsiaTheme="majorEastAsia" w:hAnsiTheme="majorHAnsi" w:cstheme="majorBidi"/>
      <w:caps/>
    </w:rPr>
  </w:style>
  <w:style w:type="character" w:customStyle="1" w:styleId="TiuChar">
    <w:name w:val="Tiêu đề Char"/>
    <w:basedOn w:val="Phngmcinhcuaoanvn"/>
    <w:link w:val="Tiu"/>
    <w:uiPriority w:val="1"/>
    <w:rsid w:val="004436CA"/>
    <w:rPr>
      <w:rFonts w:asciiTheme="majorHAnsi" w:eastAsiaTheme="majorEastAsia" w:hAnsiTheme="majorHAnsi" w:cstheme="majorBidi"/>
      <w:caps/>
    </w:rPr>
  </w:style>
  <w:style w:type="table" w:styleId="LiBang">
    <w:name w:val="Table Grid"/>
    <w:basedOn w:val="BangThngthng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BangThngthng"/>
    <w:uiPriority w:val="99"/>
    <w:rsid w:val="0039722F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</w:pPr>
      <w:rPr>
        <w:rFonts w:asciiTheme="majorHAnsi" w:hAnsiTheme="majorHAnsi"/>
        <w:b w:val="0"/>
        <w:caps w:val="0"/>
        <w:smallCaps w:val="0"/>
        <w:color w:val="auto"/>
        <w:sz w:val="22"/>
      </w:r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customStyle="1" w:styleId="TableSpace">
    <w:name w:val="Table Space"/>
    <w:basedOn w:val="Binhthng"/>
    <w:uiPriority w:val="6"/>
    <w:qFormat/>
    <w:pPr>
      <w:spacing w:before="0" w:after="0" w:line="72" w:lineRule="exact"/>
    </w:pPr>
  </w:style>
  <w:style w:type="paragraph" w:customStyle="1" w:styleId="Days">
    <w:name w:val="Days"/>
    <w:basedOn w:val="Binhthng"/>
    <w:uiPriority w:val="4"/>
    <w:qFormat/>
    <w:rsid w:val="00F15900"/>
    <w:pPr>
      <w:spacing w:before="0" w:after="0"/>
      <w:jc w:val="right"/>
    </w:pPr>
    <w:rPr>
      <w:caps/>
    </w:rPr>
  </w:style>
  <w:style w:type="paragraph" w:styleId="utrang">
    <w:name w:val="header"/>
    <w:basedOn w:val="Binhthng"/>
    <w:link w:val="utrangChar"/>
    <w:uiPriority w:val="99"/>
    <w:unhideWhenUsed/>
    <w:rsid w:val="001C6502"/>
    <w:pPr>
      <w:spacing w:before="0" w:after="0"/>
    </w:pPr>
  </w:style>
  <w:style w:type="character" w:customStyle="1" w:styleId="utrangChar">
    <w:name w:val="Đầu trang Char"/>
    <w:basedOn w:val="Phngmcinhcuaoanvn"/>
    <w:link w:val="utrang"/>
    <w:uiPriority w:val="99"/>
    <w:rsid w:val="001C6502"/>
  </w:style>
  <w:style w:type="paragraph" w:styleId="Chntrang">
    <w:name w:val="footer"/>
    <w:basedOn w:val="Binhthng"/>
    <w:link w:val="ChntrangChar"/>
    <w:uiPriority w:val="99"/>
    <w:unhideWhenUsed/>
    <w:pPr>
      <w:spacing w:before="280" w:after="0"/>
      <w:jc w:val="right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Bongchuthich">
    <w:name w:val="Balloon Text"/>
    <w:basedOn w:val="Binhthng"/>
    <w:link w:val="BongchuthichChar"/>
    <w:uiPriority w:val="99"/>
    <w:semiHidden/>
    <w:unhideWhenUsed/>
    <w:rsid w:val="00226FBB"/>
    <w:pPr>
      <w:spacing w:before="0" w:after="0"/>
    </w:pPr>
    <w:rPr>
      <w:rFonts w:ascii="Segoe UI" w:hAnsi="Segoe UI"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26FBB"/>
    <w:rPr>
      <w:rFonts w:ascii="Segoe UI" w:hAnsi="Segoe UI" w:cs="Segoe UI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226FBB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226FBB"/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226FBB"/>
    <w:rPr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226FB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226FBB"/>
    <w:rPr>
      <w:b/>
      <w:bCs/>
      <w:szCs w:val="20"/>
    </w:rPr>
  </w:style>
  <w:style w:type="paragraph" w:styleId="DanhmucTailiuThamkhao">
    <w:name w:val="Bibliography"/>
    <w:basedOn w:val="Binhthng"/>
    <w:next w:val="Binhthng"/>
    <w:uiPriority w:val="37"/>
    <w:semiHidden/>
    <w:unhideWhenUsed/>
    <w:rsid w:val="00C040B9"/>
  </w:style>
  <w:style w:type="paragraph" w:styleId="Khivnban">
    <w:name w:val="Block Text"/>
    <w:basedOn w:val="Binhthng"/>
    <w:uiPriority w:val="99"/>
    <w:semiHidden/>
    <w:unhideWhenUsed/>
    <w:rsid w:val="002F5092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0D5975" w:themeColor="accent1" w:themeShade="80"/>
    </w:rPr>
  </w:style>
  <w:style w:type="paragraph" w:styleId="ThnVnban">
    <w:name w:val="Body Text"/>
    <w:basedOn w:val="Binhthng"/>
    <w:link w:val="ThnVnbanChar"/>
    <w:uiPriority w:val="99"/>
    <w:semiHidden/>
    <w:unhideWhenUsed/>
    <w:rsid w:val="00C040B9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C040B9"/>
  </w:style>
  <w:style w:type="paragraph" w:styleId="Thnvnban2">
    <w:name w:val="Body Text 2"/>
    <w:basedOn w:val="Binhthng"/>
    <w:link w:val="Thnvnban2Char"/>
    <w:uiPriority w:val="99"/>
    <w:semiHidden/>
    <w:unhideWhenUsed/>
    <w:rsid w:val="00C040B9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C040B9"/>
  </w:style>
  <w:style w:type="paragraph" w:styleId="Thnvnban3">
    <w:name w:val="Body Text 3"/>
    <w:basedOn w:val="Binhthng"/>
    <w:link w:val="Thnvnban3Char"/>
    <w:uiPriority w:val="99"/>
    <w:semiHidden/>
    <w:unhideWhenUsed/>
    <w:rsid w:val="00C040B9"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C040B9"/>
    <w:rPr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C040B9"/>
    <w:pPr>
      <w:spacing w:after="4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  <w:rsid w:val="00C040B9"/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C040B9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C040B9"/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C040B9"/>
    <w:pPr>
      <w:spacing w:after="40"/>
      <w:ind w:firstLine="36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  <w:rsid w:val="00C040B9"/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C040B9"/>
    <w:pPr>
      <w:spacing w:after="120" w:line="480" w:lineRule="auto"/>
      <w:ind w:left="36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C040B9"/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C040B9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C040B9"/>
    <w:rPr>
      <w:szCs w:val="16"/>
    </w:rPr>
  </w:style>
  <w:style w:type="character" w:styleId="TiuSach">
    <w:name w:val="Book Title"/>
    <w:basedOn w:val="Phngmcinhcuaoanvn"/>
    <w:uiPriority w:val="33"/>
    <w:semiHidden/>
    <w:unhideWhenUsed/>
    <w:qFormat/>
    <w:rsid w:val="00C040B9"/>
    <w:rPr>
      <w:b/>
      <w:bCs/>
      <w:i/>
      <w:iCs/>
      <w:spacing w:val="5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040B9"/>
    <w:pPr>
      <w:spacing w:before="0" w:after="200"/>
    </w:pPr>
    <w:rPr>
      <w:i/>
      <w:iCs/>
      <w:color w:val="4B4B4B" w:themeColor="text2"/>
      <w:szCs w:val="18"/>
    </w:rPr>
  </w:style>
  <w:style w:type="paragraph" w:styleId="ong">
    <w:name w:val="Closing"/>
    <w:basedOn w:val="Binhthng"/>
    <w:link w:val="ong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ongChar">
    <w:name w:val="Đóng Char"/>
    <w:basedOn w:val="Phngmcinhcuaoanvn"/>
    <w:link w:val="ong"/>
    <w:uiPriority w:val="99"/>
    <w:semiHidden/>
    <w:rsid w:val="00C040B9"/>
  </w:style>
  <w:style w:type="table" w:styleId="LiScs">
    <w:name w:val="Colorful Grid"/>
    <w:basedOn w:val="BangThngthng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LiScs-Nhnmanh6">
    <w:name w:val="Colorful Grid Accent 6"/>
    <w:basedOn w:val="BangThngthng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DanhsachScs">
    <w:name w:val="Colorful List"/>
    <w:basedOn w:val="BangThngthng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DanhsachScs-Nhnmanh6">
    <w:name w:val="Colorful List Accent 6"/>
    <w:basedOn w:val="BangThngthng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nnScs">
    <w:name w:val="Colorful Shading"/>
    <w:basedOn w:val="BangThngthng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m">
    <w:name w:val="Dark List"/>
    <w:basedOn w:val="BangThngthng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nhsachSm-Nhnmanh6">
    <w:name w:val="Dark List Accent 6"/>
    <w:basedOn w:val="BangThngthng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Ngaythang">
    <w:name w:val="Date"/>
    <w:basedOn w:val="Binhthng"/>
    <w:next w:val="Binhthng"/>
    <w:link w:val="NgaythangChar"/>
    <w:uiPriority w:val="5"/>
    <w:unhideWhenUsed/>
    <w:qFormat/>
    <w:rsid w:val="00FE1C89"/>
    <w:pPr>
      <w:spacing w:before="0" w:after="0"/>
    </w:pPr>
  </w:style>
  <w:style w:type="character" w:customStyle="1" w:styleId="NgaythangChar">
    <w:name w:val="Ngày tháng Char"/>
    <w:basedOn w:val="Phngmcinhcuaoanvn"/>
    <w:link w:val="Ngaythang"/>
    <w:uiPriority w:val="5"/>
    <w:rsid w:val="00492514"/>
  </w:style>
  <w:style w:type="paragraph" w:styleId="Bantailiu">
    <w:name w:val="Document Map"/>
    <w:basedOn w:val="Binhthng"/>
    <w:link w:val="BantailiuChar"/>
    <w:uiPriority w:val="99"/>
    <w:semiHidden/>
    <w:unhideWhenUsed/>
    <w:rsid w:val="00C040B9"/>
    <w:pPr>
      <w:spacing w:before="0" w:after="0"/>
    </w:pPr>
    <w:rPr>
      <w:rFonts w:ascii="Segoe UI" w:hAnsi="Segoe UI"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C040B9"/>
    <w:rPr>
      <w:rFonts w:ascii="Segoe UI" w:hAnsi="Segoe UI" w:cs="Segoe UI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rsid w:val="00C040B9"/>
    <w:pPr>
      <w:spacing w:before="0" w:after="0"/>
    </w:pPr>
  </w:style>
  <w:style w:type="character" w:customStyle="1" w:styleId="ChkyEmailChar">
    <w:name w:val="Chữ ký Email Char"/>
    <w:basedOn w:val="Phngmcinhcuaoanvn"/>
    <w:link w:val="ChkyEmail"/>
    <w:uiPriority w:val="99"/>
    <w:semiHidden/>
    <w:rsid w:val="00C040B9"/>
  </w:style>
  <w:style w:type="character" w:styleId="Nhnmanh">
    <w:name w:val="Emphasis"/>
    <w:basedOn w:val="Phngmcinhcuaoanvn"/>
    <w:uiPriority w:val="20"/>
    <w:semiHidden/>
    <w:unhideWhenUsed/>
    <w:qFormat/>
    <w:rsid w:val="00C040B9"/>
    <w:rPr>
      <w:i/>
      <w:iCs/>
    </w:rPr>
  </w:style>
  <w:style w:type="character" w:styleId="ThamchiuChuthichcui">
    <w:name w:val="endnote reference"/>
    <w:basedOn w:val="Phngmcinhcuaoanvn"/>
    <w:uiPriority w:val="99"/>
    <w:semiHidden/>
    <w:unhideWhenUsed/>
    <w:rsid w:val="00C040B9"/>
    <w:rPr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040B9"/>
    <w:rPr>
      <w:szCs w:val="20"/>
    </w:rPr>
  </w:style>
  <w:style w:type="paragraph" w:styleId="iachitrnPhongbi">
    <w:name w:val="envelope address"/>
    <w:basedOn w:val="Binhthng"/>
    <w:uiPriority w:val="99"/>
    <w:semiHidden/>
    <w:unhideWhenUsed/>
    <w:rsid w:val="00C040B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hongbiGitra">
    <w:name w:val="envelope return"/>
    <w:basedOn w:val="Binhthng"/>
    <w:uiPriority w:val="99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2F5092"/>
    <w:rPr>
      <w:color w:val="502952" w:themeColor="accent5" w:themeShade="80"/>
      <w:u w:val="single"/>
    </w:rPr>
  </w:style>
  <w:style w:type="character" w:styleId="ThamchiuCcchu">
    <w:name w:val="footnote reference"/>
    <w:basedOn w:val="Phngmcinhcuaoanvn"/>
    <w:uiPriority w:val="99"/>
    <w:semiHidden/>
    <w:unhideWhenUsed/>
    <w:rsid w:val="00C040B9"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040B9"/>
    <w:rPr>
      <w:szCs w:val="20"/>
    </w:rPr>
  </w:style>
  <w:style w:type="table" w:styleId="LiBng1Nhat">
    <w:name w:val="Grid Table 1 Light"/>
    <w:basedOn w:val="BangThngthng"/>
    <w:uiPriority w:val="46"/>
    <w:rsid w:val="00C8723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rFonts w:asciiTheme="majorHAnsi" w:hAnsiTheme="majorHAnsi"/>
      </w:rPr>
    </w:tblStylePr>
  </w:style>
  <w:style w:type="table" w:styleId="BangLi1Nhat-Nhnmanh1">
    <w:name w:val="Grid Table 1 Light Accent 1"/>
    <w:basedOn w:val="BangThngthng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bng3">
    <w:name w:val="Grid Table 3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BangLi3-Nhnmanh2">
    <w:name w:val="Grid Table 3 Accent 2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BangLi3-Nhnmanh3">
    <w:name w:val="Grid Table 3 Accent 3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BangLi3-Nhnmanh4">
    <w:name w:val="Grid Table 3 Accent 4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BangLi3-Nhnmanh5">
    <w:name w:val="Grid Table 3 Accent 5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BangLi3-Nhnmanh6">
    <w:name w:val="Grid Table 3 Accent 6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Libng4">
    <w:name w:val="Grid Table 4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BangLi5m">
    <w:name w:val="Grid Table 5 Dark"/>
    <w:basedOn w:val="BangThngthng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BangLi7Nhiumusc-du2">
    <w:name w:val="Grid Table 7 Colorful Accent 2"/>
    <w:basedOn w:val="BangThngthng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BangLi7Nhiumusc-du3">
    <w:name w:val="Grid Table 7 Colorful Accent 3"/>
    <w:basedOn w:val="BangThngthng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BangLi7Nhiumusc-du4">
    <w:name w:val="Grid Table 7 Colorful Accent 4"/>
    <w:basedOn w:val="BangThngthng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BangLi7Nhiumusc-du5">
    <w:name w:val="Grid Table 7 Colorful Accent 5"/>
    <w:basedOn w:val="BangThngthng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u1Char">
    <w:name w:val="Đầu đề 1 Char"/>
    <w:basedOn w:val="Phngmcinhcuaoanvn"/>
    <w:link w:val="u1"/>
    <w:uiPriority w:val="2"/>
    <w:rsid w:val="00492514"/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2"/>
    <w:semiHidden/>
    <w:rsid w:val="002F5092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u5Char">
    <w:name w:val="Đầu đề 5 Char"/>
    <w:basedOn w:val="Phngmcinhcuaoanvn"/>
    <w:link w:val="u5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u6Char">
    <w:name w:val="Đầu đề 6 Char"/>
    <w:basedOn w:val="Phngmcinhcuaoanvn"/>
    <w:link w:val="u6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u7Char">
    <w:name w:val="Đầu đề 7 Char"/>
    <w:basedOn w:val="Phngmcinhcuaoanvn"/>
    <w:link w:val="u7"/>
    <w:uiPriority w:val="2"/>
    <w:semiHidden/>
    <w:rsid w:val="00492514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u8Char">
    <w:name w:val="Đầu đề 8 Char"/>
    <w:basedOn w:val="Phngmcinhcuaoanvn"/>
    <w:link w:val="u8"/>
    <w:uiPriority w:val="2"/>
    <w:semiHidden/>
    <w:rsid w:val="004925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u9Char">
    <w:name w:val="Đầu đề 9 Char"/>
    <w:basedOn w:val="Phngmcinhcuaoanvn"/>
    <w:link w:val="u9"/>
    <w:uiPriority w:val="2"/>
    <w:semiHidden/>
    <w:rsid w:val="004925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TvitttHTML">
    <w:name w:val="HTML Acronym"/>
    <w:basedOn w:val="Phngmcinhcuaoanvn"/>
    <w:uiPriority w:val="99"/>
    <w:semiHidden/>
    <w:unhideWhenUsed/>
    <w:rsid w:val="00C040B9"/>
  </w:style>
  <w:style w:type="paragraph" w:styleId="iachiHTML">
    <w:name w:val="HTML Address"/>
    <w:basedOn w:val="Binhthng"/>
    <w:link w:val="iachiHTMLChar"/>
    <w:uiPriority w:val="99"/>
    <w:semiHidden/>
    <w:unhideWhenUsed/>
    <w:rsid w:val="00C040B9"/>
    <w:pPr>
      <w:spacing w:before="0" w:after="0"/>
    </w:pPr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sid w:val="00C040B9"/>
    <w:rPr>
      <w:i/>
      <w:iCs/>
    </w:rPr>
  </w:style>
  <w:style w:type="character" w:styleId="VindnHTML">
    <w:name w:val="HTML Cite"/>
    <w:basedOn w:val="Phngmcinhcuaoanvn"/>
    <w:uiPriority w:val="99"/>
    <w:semiHidden/>
    <w:unhideWhenUsed/>
    <w:rsid w:val="00C040B9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inhnghiaHTML">
    <w:name w:val="HTML Definition"/>
    <w:basedOn w:val="Phngmcinhcuaoanvn"/>
    <w:uiPriority w:val="99"/>
    <w:semiHidden/>
    <w:unhideWhenUsed/>
    <w:rsid w:val="00C040B9"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sid w:val="00C040B9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040B9"/>
    <w:pPr>
      <w:spacing w:before="0" w:after="0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040B9"/>
    <w:rPr>
      <w:rFonts w:ascii="Consolas" w:hAnsi="Consolas"/>
      <w:szCs w:val="20"/>
    </w:rPr>
  </w:style>
  <w:style w:type="character" w:styleId="MuHTML">
    <w:name w:val="HTML Sample"/>
    <w:basedOn w:val="Phngmcinhcuaoanvn"/>
    <w:uiPriority w:val="99"/>
    <w:semiHidden/>
    <w:unhideWhenUsed/>
    <w:rsid w:val="00C040B9"/>
    <w:rPr>
      <w:rFonts w:ascii="Consolas" w:hAnsi="Consolas"/>
      <w:sz w:val="24"/>
      <w:szCs w:val="24"/>
    </w:rPr>
  </w:style>
  <w:style w:type="character" w:styleId="MaychHTML">
    <w:name w:val="HTML Typewriter"/>
    <w:basedOn w:val="Phngmcinhcuaoanvn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BinHTML">
    <w:name w:val="HTML Variable"/>
    <w:basedOn w:val="Phngmcinhcuaoanvn"/>
    <w:uiPriority w:val="99"/>
    <w:semiHidden/>
    <w:unhideWhenUsed/>
    <w:rsid w:val="00C040B9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2F5092"/>
    <w:rPr>
      <w:color w:val="0D5975" w:themeColor="accent1" w:themeShade="80"/>
      <w:u w:val="single"/>
    </w:r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C040B9"/>
    <w:pPr>
      <w:spacing w:before="0" w:after="0"/>
      <w:ind w:left="220" w:hanging="22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C040B9"/>
    <w:pPr>
      <w:spacing w:before="0" w:after="0"/>
      <w:ind w:left="440" w:hanging="22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C040B9"/>
    <w:pPr>
      <w:spacing w:before="0" w:after="0"/>
      <w:ind w:left="660" w:hanging="22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C040B9"/>
    <w:pPr>
      <w:spacing w:before="0" w:after="0"/>
      <w:ind w:left="880" w:hanging="22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C040B9"/>
    <w:pPr>
      <w:spacing w:before="0" w:after="0"/>
      <w:ind w:left="1100" w:hanging="22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C040B9"/>
    <w:pPr>
      <w:spacing w:before="0" w:after="0"/>
      <w:ind w:left="1320" w:hanging="22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C040B9"/>
    <w:pPr>
      <w:spacing w:before="0" w:after="0"/>
      <w:ind w:left="1540" w:hanging="22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C040B9"/>
    <w:pPr>
      <w:spacing w:before="0" w:after="0"/>
      <w:ind w:left="1760" w:hanging="22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C040B9"/>
    <w:pPr>
      <w:spacing w:before="0" w:after="0"/>
      <w:ind w:left="1980" w:hanging="220"/>
    </w:pPr>
  </w:style>
  <w:style w:type="paragraph" w:styleId="uChimuc">
    <w:name w:val="index heading"/>
    <w:basedOn w:val="Binhthng"/>
    <w:next w:val="Chimuc1"/>
    <w:uiPriority w:val="99"/>
    <w:semiHidden/>
    <w:unhideWhenUsed/>
    <w:rsid w:val="00C040B9"/>
    <w:rPr>
      <w:rFonts w:asciiTheme="majorHAnsi" w:eastAsiaTheme="majorEastAsia" w:hAnsiTheme="majorHAnsi" w:cstheme="majorBidi"/>
      <w:b/>
      <w:bCs/>
    </w:rPr>
  </w:style>
  <w:style w:type="character" w:styleId="NhnmnhThm">
    <w:name w:val="Intense Emphasis"/>
    <w:basedOn w:val="Phngmcinhcuaoanvn"/>
    <w:uiPriority w:val="21"/>
    <w:semiHidden/>
    <w:unhideWhenUsed/>
    <w:qFormat/>
    <w:rsid w:val="008E35AF"/>
    <w:rPr>
      <w:i/>
      <w:iCs/>
      <w:color w:val="0D5975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2F5092"/>
    <w:pPr>
      <w:pBdr>
        <w:top w:val="single" w:sz="4" w:space="10" w:color="1FB1E6" w:themeColor="accent1"/>
        <w:bottom w:val="single" w:sz="4" w:space="10" w:color="1FB1E6" w:themeColor="accent1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2F5092"/>
    <w:rPr>
      <w:i/>
      <w:iCs/>
      <w:color w:val="0D5975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2F5092"/>
    <w:rPr>
      <w:b/>
      <w:bCs/>
      <w:caps w:val="0"/>
      <w:smallCaps/>
      <w:color w:val="0D5975" w:themeColor="accent1" w:themeShade="80"/>
      <w:spacing w:val="5"/>
    </w:rPr>
  </w:style>
  <w:style w:type="table" w:styleId="LiMausang">
    <w:name w:val="Light Grid"/>
    <w:basedOn w:val="BangThngthng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DanhsachMausang">
    <w:name w:val="Light List"/>
    <w:basedOn w:val="BangThngthng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TnnMausang">
    <w:name w:val="Light Shading"/>
    <w:basedOn w:val="BangThngthng"/>
    <w:uiPriority w:val="60"/>
    <w:semiHidden/>
    <w:unhideWhenUsed/>
    <w:rsid w:val="00C040B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semiHidden/>
    <w:unhideWhenUsed/>
    <w:rsid w:val="00C040B9"/>
    <w:pPr>
      <w:spacing w:before="0" w:after="0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C040B9"/>
    <w:pPr>
      <w:spacing w:before="0" w:after="0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C040B9"/>
    <w:pPr>
      <w:spacing w:before="0" w:after="0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C040B9"/>
    <w:pPr>
      <w:spacing w:before="0" w:after="0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C040B9"/>
    <w:pPr>
      <w:spacing w:before="0" w:after="0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C040B9"/>
    <w:pPr>
      <w:spacing w:before="0" w:after="0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SDong">
    <w:name w:val="line number"/>
    <w:basedOn w:val="Phngmcinhcuaoanvn"/>
    <w:uiPriority w:val="99"/>
    <w:semiHidden/>
    <w:unhideWhenUsed/>
    <w:rsid w:val="00C040B9"/>
  </w:style>
  <w:style w:type="paragraph" w:styleId="Danhsach">
    <w:name w:val="List"/>
    <w:basedOn w:val="Binhthng"/>
    <w:uiPriority w:val="99"/>
    <w:semiHidden/>
    <w:unhideWhenUsed/>
    <w:rsid w:val="00C040B9"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rsid w:val="00C040B9"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rsid w:val="00C040B9"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rsid w:val="00C040B9"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rsid w:val="00C040B9"/>
    <w:pPr>
      <w:ind w:left="1800" w:hanging="360"/>
      <w:contextualSpacing/>
    </w:pPr>
  </w:style>
  <w:style w:type="paragraph" w:styleId="Duudong">
    <w:name w:val="List Bullet"/>
    <w:basedOn w:val="Binhthng"/>
    <w:uiPriority w:val="99"/>
    <w:semiHidden/>
    <w:unhideWhenUsed/>
    <w:rsid w:val="00C040B9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semiHidden/>
    <w:unhideWhenUsed/>
    <w:rsid w:val="00C040B9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C040B9"/>
    <w:pPr>
      <w:numPr>
        <w:numId w:val="3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C040B9"/>
    <w:pPr>
      <w:numPr>
        <w:numId w:val="4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C040B9"/>
    <w:pPr>
      <w:numPr>
        <w:numId w:val="5"/>
      </w:numPr>
      <w:contextualSpacing/>
    </w:pPr>
  </w:style>
  <w:style w:type="paragraph" w:styleId="Danhsachlintuc">
    <w:name w:val="List Continue"/>
    <w:basedOn w:val="Binhthng"/>
    <w:uiPriority w:val="99"/>
    <w:semiHidden/>
    <w:unhideWhenUsed/>
    <w:rsid w:val="00C040B9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C040B9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C040B9"/>
    <w:pPr>
      <w:spacing w:after="120"/>
      <w:ind w:left="1080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C040B9"/>
    <w:pPr>
      <w:spacing w:after="120"/>
      <w:ind w:left="1440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C040B9"/>
    <w:pPr>
      <w:spacing w:after="120"/>
      <w:ind w:left="1800"/>
      <w:contextualSpacing/>
    </w:pPr>
  </w:style>
  <w:style w:type="paragraph" w:styleId="Sudong">
    <w:name w:val="List Number"/>
    <w:basedOn w:val="Binhthng"/>
    <w:uiPriority w:val="99"/>
    <w:semiHidden/>
    <w:unhideWhenUsed/>
    <w:rsid w:val="00C040B9"/>
    <w:pPr>
      <w:numPr>
        <w:numId w:val="6"/>
      </w:numPr>
      <w:contextualSpacing/>
    </w:pPr>
  </w:style>
  <w:style w:type="paragraph" w:styleId="Sudong2">
    <w:name w:val="List Number 2"/>
    <w:basedOn w:val="Binhthng"/>
    <w:uiPriority w:val="99"/>
    <w:semiHidden/>
    <w:unhideWhenUsed/>
    <w:rsid w:val="00C040B9"/>
    <w:pPr>
      <w:numPr>
        <w:numId w:val="7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C040B9"/>
    <w:pPr>
      <w:numPr>
        <w:numId w:val="8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C040B9"/>
    <w:pPr>
      <w:numPr>
        <w:numId w:val="9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C040B9"/>
    <w:pPr>
      <w:numPr>
        <w:numId w:val="10"/>
      </w:numPr>
      <w:contextualSpacing/>
    </w:pPr>
  </w:style>
  <w:style w:type="paragraph" w:styleId="oancuaDanhsach">
    <w:name w:val="List Paragraph"/>
    <w:basedOn w:val="Binhthng"/>
    <w:uiPriority w:val="34"/>
    <w:semiHidden/>
    <w:unhideWhenUsed/>
    <w:qFormat/>
    <w:rsid w:val="00C040B9"/>
    <w:pPr>
      <w:ind w:left="720"/>
      <w:contextualSpacing/>
    </w:pPr>
  </w:style>
  <w:style w:type="table" w:styleId="BangDanhsch1Nhat">
    <w:name w:val="List Table 1 Light"/>
    <w:basedOn w:val="BangThngthng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DanhschBng2">
    <w:name w:val="List Table 2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DanhschBng3">
    <w:name w:val="List Table 3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DanhschBng5m">
    <w:name w:val="List Table 5 Dark"/>
    <w:basedOn w:val="BangThngthng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rsid w:val="00C040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C040B9"/>
    <w:rPr>
      <w:rFonts w:ascii="Consolas" w:hAnsi="Consolas"/>
      <w:szCs w:val="20"/>
    </w:rPr>
  </w:style>
  <w:style w:type="table" w:styleId="LiVa1">
    <w:name w:val="Medium Grid 1"/>
    <w:basedOn w:val="BangThngthng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Phnuth">
    <w:name w:val="Message Header"/>
    <w:basedOn w:val="Binhthng"/>
    <w:link w:val="PhnuthChar"/>
    <w:uiPriority w:val="99"/>
    <w:semiHidden/>
    <w:unhideWhenUsed/>
    <w:rsid w:val="00C040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sid w:val="00C040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hngDncch">
    <w:name w:val="No Spacing"/>
    <w:uiPriority w:val="98"/>
    <w:qFormat/>
    <w:rsid w:val="005C3032"/>
    <w:pPr>
      <w:spacing w:before="0" w:after="0"/>
    </w:pPr>
  </w:style>
  <w:style w:type="paragraph" w:styleId="ThngthngWeb">
    <w:name w:val="Normal (Web)"/>
    <w:basedOn w:val="Binhthng"/>
    <w:uiPriority w:val="99"/>
    <w:semiHidden/>
    <w:unhideWhenUsed/>
    <w:rsid w:val="00C040B9"/>
    <w:rPr>
      <w:rFonts w:ascii="Times New Roman" w:hAnsi="Times New Roman" w:cs="Times New Roman"/>
      <w:sz w:val="24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C040B9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C040B9"/>
    <w:pPr>
      <w:spacing w:before="0" w:after="0"/>
    </w:pPr>
  </w:style>
  <w:style w:type="character" w:customStyle="1" w:styleId="uGhichuChar">
    <w:name w:val="Đầu đề Ghi chú Char"/>
    <w:basedOn w:val="Phngmcinhcuaoanvn"/>
    <w:link w:val="uGhichu"/>
    <w:uiPriority w:val="99"/>
    <w:semiHidden/>
    <w:rsid w:val="00C040B9"/>
  </w:style>
  <w:style w:type="character" w:styleId="Strang">
    <w:name w:val="page number"/>
    <w:basedOn w:val="Phngmcinhcuaoanvn"/>
    <w:uiPriority w:val="99"/>
    <w:semiHidden/>
    <w:unhideWhenUsed/>
    <w:rsid w:val="00C040B9"/>
  </w:style>
  <w:style w:type="table" w:styleId="BangThun1">
    <w:name w:val="Plain Table 1"/>
    <w:basedOn w:val="BangThngthng"/>
    <w:uiPriority w:val="41"/>
    <w:rsid w:val="00C040B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C040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C040B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rsid w:val="00C040B9"/>
    <w:pPr>
      <w:spacing w:before="0" w:after="0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C040B9"/>
    <w:rPr>
      <w:rFonts w:ascii="Consolas" w:hAnsi="Consolas"/>
      <w:szCs w:val="21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rsid w:val="00C040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sid w:val="00C040B9"/>
    <w:rPr>
      <w:i/>
      <w:iCs/>
      <w:color w:val="404040" w:themeColor="text1" w:themeTint="BF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  <w:rsid w:val="00C040B9"/>
  </w:style>
  <w:style w:type="character" w:customStyle="1" w:styleId="LichaoChar">
    <w:name w:val="Lời chào Char"/>
    <w:basedOn w:val="Phngmcinhcuaoanvn"/>
    <w:link w:val="Lichao"/>
    <w:uiPriority w:val="99"/>
    <w:semiHidden/>
    <w:rsid w:val="00C040B9"/>
  </w:style>
  <w:style w:type="paragraph" w:styleId="Chky">
    <w:name w:val="Signature"/>
    <w:basedOn w:val="Binhthng"/>
    <w:link w:val="Chky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ChkyChar">
    <w:name w:val="Chữ ký Char"/>
    <w:basedOn w:val="Phngmcinhcuaoanvn"/>
    <w:link w:val="Chky"/>
    <w:uiPriority w:val="99"/>
    <w:semiHidden/>
    <w:rsid w:val="00C040B9"/>
  </w:style>
  <w:style w:type="character" w:styleId="Manh">
    <w:name w:val="Strong"/>
    <w:basedOn w:val="Phngmcinhcuaoanvn"/>
    <w:uiPriority w:val="22"/>
    <w:semiHidden/>
    <w:unhideWhenUsed/>
    <w:qFormat/>
    <w:rsid w:val="00C040B9"/>
    <w:rPr>
      <w:b/>
      <w:bCs/>
    </w:rPr>
  </w:style>
  <w:style w:type="character" w:styleId="NhnmanhTinht">
    <w:name w:val="Subtle Emphasis"/>
    <w:basedOn w:val="Phngmcinhcuaoanvn"/>
    <w:uiPriority w:val="19"/>
    <w:semiHidden/>
    <w:unhideWhenUsed/>
    <w:qFormat/>
    <w:rsid w:val="00C040B9"/>
    <w:rPr>
      <w:i/>
      <w:iCs/>
      <w:color w:val="404040" w:themeColor="text1" w:themeTint="BF"/>
    </w:rPr>
  </w:style>
  <w:style w:type="character" w:styleId="ThamchiuTinht">
    <w:name w:val="Subtle Reference"/>
    <w:basedOn w:val="Phngmcinhcuaoanvn"/>
    <w:uiPriority w:val="31"/>
    <w:semiHidden/>
    <w:unhideWhenUsed/>
    <w:qFormat/>
    <w:rsid w:val="00C040B9"/>
    <w:rPr>
      <w:smallCaps/>
      <w:color w:val="5A5A5A" w:themeColor="text1" w:themeTint="A5"/>
    </w:rPr>
  </w:style>
  <w:style w:type="table" w:styleId="Bangdnghiung3D1">
    <w:name w:val="Table 3D effects 1"/>
    <w:basedOn w:val="BangThngthng"/>
    <w:uiPriority w:val="99"/>
    <w:semiHidden/>
    <w:unhideWhenUsed/>
    <w:rsid w:val="00C040B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C040B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C040B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1">
    <w:name w:val="Table Classic 1"/>
    <w:basedOn w:val="BangThngthng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C040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1">
    <w:name w:val="Table Colorful 1"/>
    <w:basedOn w:val="BangThngthng"/>
    <w:uiPriority w:val="99"/>
    <w:semiHidden/>
    <w:unhideWhenUsed/>
    <w:rsid w:val="00C040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C040B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C040B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ct1">
    <w:name w:val="Table Columns 1"/>
    <w:basedOn w:val="BangThngthng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C040B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C040B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C040B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uiPriority w:val="99"/>
    <w:semiHidden/>
    <w:unhideWhenUsed/>
    <w:rsid w:val="00C040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rsid w:val="00C040B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1">
    <w:name w:val="Table Grid 1"/>
    <w:basedOn w:val="BangThngthng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C040B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C040B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C040B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C040B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ngLiNhat">
    <w:name w:val="Grid Table Light"/>
    <w:basedOn w:val="BangThngthng"/>
    <w:uiPriority w:val="40"/>
    <w:rsid w:val="00C040B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dangdanhsach1">
    <w:name w:val="Table List 1"/>
    <w:basedOn w:val="BangThngthng"/>
    <w:uiPriority w:val="99"/>
    <w:semiHidden/>
    <w:unhideWhenUsed/>
    <w:rsid w:val="00C040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C040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C040B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C040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C040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anhmucCnc">
    <w:name w:val="table of authorities"/>
    <w:basedOn w:val="Binhthng"/>
    <w:next w:val="Binhthng"/>
    <w:uiPriority w:val="99"/>
    <w:semiHidden/>
    <w:unhideWhenUsed/>
    <w:rsid w:val="00C040B9"/>
    <w:pPr>
      <w:spacing w:after="0"/>
      <w:ind w:left="220" w:hanging="220"/>
    </w:pPr>
  </w:style>
  <w:style w:type="paragraph" w:styleId="Banghinhminhhoa">
    <w:name w:val="table of figures"/>
    <w:basedOn w:val="Binhthng"/>
    <w:next w:val="Binhthng"/>
    <w:uiPriority w:val="99"/>
    <w:semiHidden/>
    <w:unhideWhenUsed/>
    <w:rsid w:val="00C040B9"/>
    <w:pPr>
      <w:spacing w:after="0"/>
    </w:pPr>
  </w:style>
  <w:style w:type="table" w:styleId="BangChuynnghip">
    <w:name w:val="Table Professional"/>
    <w:basedOn w:val="BangThngthng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ngian1">
    <w:name w:val="Table Simple 1"/>
    <w:basedOn w:val="BangThngthng"/>
    <w:uiPriority w:val="99"/>
    <w:semiHidden/>
    <w:unhideWhenUsed/>
    <w:rsid w:val="00C040B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C040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C040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tinht2">
    <w:name w:val="Table Subtle 2"/>
    <w:basedOn w:val="BangThngthng"/>
    <w:uiPriority w:val="99"/>
    <w:semiHidden/>
    <w:unhideWhenUsed/>
    <w:rsid w:val="00C040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C0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Web1">
    <w:name w:val="Table Web 1"/>
    <w:basedOn w:val="BangThngthng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C040B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3">
    <w:name w:val="Table Web 3"/>
    <w:basedOn w:val="BangThngthng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uDanhmucCnc">
    <w:name w:val="toa heading"/>
    <w:basedOn w:val="Binhthng"/>
    <w:next w:val="Binhthng"/>
    <w:uiPriority w:val="99"/>
    <w:semiHidden/>
    <w:unhideWhenUsed/>
    <w:rsid w:val="00C040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C040B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semiHidden/>
    <w:unhideWhenUsed/>
    <w:rsid w:val="00C040B9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C040B9"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semiHidden/>
    <w:unhideWhenUsed/>
    <w:rsid w:val="00C040B9"/>
    <w:pPr>
      <w:spacing w:after="100"/>
      <w:ind w:left="660"/>
    </w:pPr>
  </w:style>
  <w:style w:type="paragraph" w:styleId="Mucluc5">
    <w:name w:val="toc 5"/>
    <w:basedOn w:val="Binhthng"/>
    <w:next w:val="Binhthng"/>
    <w:autoRedefine/>
    <w:uiPriority w:val="39"/>
    <w:semiHidden/>
    <w:unhideWhenUsed/>
    <w:rsid w:val="00C040B9"/>
    <w:pPr>
      <w:spacing w:after="100"/>
      <w:ind w:left="880"/>
    </w:pPr>
  </w:style>
  <w:style w:type="paragraph" w:styleId="Mucluc6">
    <w:name w:val="toc 6"/>
    <w:basedOn w:val="Binhthng"/>
    <w:next w:val="Binhthng"/>
    <w:autoRedefine/>
    <w:uiPriority w:val="39"/>
    <w:semiHidden/>
    <w:unhideWhenUsed/>
    <w:rsid w:val="00C040B9"/>
    <w:pPr>
      <w:spacing w:after="100"/>
      <w:ind w:left="1100"/>
    </w:pPr>
  </w:style>
  <w:style w:type="paragraph" w:styleId="Mucluc7">
    <w:name w:val="toc 7"/>
    <w:basedOn w:val="Binhthng"/>
    <w:next w:val="Binhthng"/>
    <w:autoRedefine/>
    <w:uiPriority w:val="39"/>
    <w:semiHidden/>
    <w:unhideWhenUsed/>
    <w:rsid w:val="00C040B9"/>
    <w:pPr>
      <w:spacing w:after="100"/>
      <w:ind w:left="1320"/>
    </w:pPr>
  </w:style>
  <w:style w:type="paragraph" w:styleId="Mucluc8">
    <w:name w:val="toc 8"/>
    <w:basedOn w:val="Binhthng"/>
    <w:next w:val="Binhthng"/>
    <w:autoRedefine/>
    <w:uiPriority w:val="39"/>
    <w:semiHidden/>
    <w:unhideWhenUsed/>
    <w:rsid w:val="00C040B9"/>
    <w:pPr>
      <w:spacing w:after="100"/>
      <w:ind w:left="1540"/>
    </w:pPr>
  </w:style>
  <w:style w:type="paragraph" w:styleId="Mucluc9">
    <w:name w:val="toc 9"/>
    <w:basedOn w:val="Binhthng"/>
    <w:next w:val="Binhthng"/>
    <w:autoRedefine/>
    <w:uiPriority w:val="39"/>
    <w:semiHidden/>
    <w:unhideWhenUsed/>
    <w:rsid w:val="00C040B9"/>
    <w:pPr>
      <w:spacing w:after="100"/>
      <w:ind w:left="1760"/>
    </w:pPr>
  </w:style>
  <w:style w:type="paragraph" w:styleId="uMucluc">
    <w:name w:val="TOC Heading"/>
    <w:basedOn w:val="u1"/>
    <w:next w:val="Binhthng"/>
    <w:uiPriority w:val="39"/>
    <w:semiHidden/>
    <w:unhideWhenUsed/>
    <w:qFormat/>
    <w:rsid w:val="00C040B9"/>
    <w:pPr>
      <w:outlineLvl w:val="9"/>
    </w:pPr>
  </w:style>
  <w:style w:type="paragraph" w:styleId="Tiuphu">
    <w:name w:val="Subtitle"/>
    <w:basedOn w:val="Binhthng"/>
    <w:next w:val="Binhthng"/>
    <w:link w:val="TiuphuChar"/>
    <w:uiPriority w:val="11"/>
    <w:semiHidden/>
    <w:unhideWhenUsed/>
    <w:qFormat/>
    <w:rsid w:val="005C3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semiHidden/>
    <w:rsid w:val="005C3032"/>
    <w:rPr>
      <w:rFonts w:eastAsiaTheme="minorEastAsia"/>
      <w:color w:val="5A5A5A" w:themeColor="text1" w:themeTint="A5"/>
      <w:spacing w:val="15"/>
    </w:rPr>
  </w:style>
  <w:style w:type="table" w:customStyle="1" w:styleId="Style1">
    <w:name w:val="Style1"/>
    <w:basedOn w:val="BangThngthng"/>
    <w:uiPriority w:val="99"/>
    <w:rsid w:val="00357C79"/>
    <w:pPr>
      <w:spacing w:before="0" w:after="0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i w:val="0"/>
        <w:caps/>
        <w:smallCaps w:val="0"/>
        <w:color w:val="FFFFFF" w:themeColor="background1"/>
        <w:sz w:val="22"/>
      </w:rPr>
      <w:tblPr/>
      <w:trPr>
        <w:tblHeader/>
      </w:trPr>
      <w:tcPr>
        <w:tcBorders>
          <w:top w:val="single" w:sz="4" w:space="0" w:color="0D5975" w:themeColor="accent1" w:themeShade="80"/>
          <w:left w:val="single" w:sz="4" w:space="0" w:color="0D5975" w:themeColor="accent1" w:themeShade="80"/>
          <w:bottom w:val="single" w:sz="4" w:space="0" w:color="0D5975" w:themeColor="accent1" w:themeShade="80"/>
          <w:right w:val="single" w:sz="4" w:space="0" w:color="0D5975" w:themeColor="accent1" w:themeShade="80"/>
          <w:insideH w:val="nil"/>
          <w:insideV w:val="nil"/>
          <w:tl2br w:val="nil"/>
          <w:tr2bl w:val="nil"/>
        </w:tcBorders>
        <w:shd w:val="clear" w:color="auto" w:fill="0D5975" w:themeFill="accent1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s\AppData\Roaming\Microsoft\Templates\Weekly%20assign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69C66F135549679A38B90AD8FDA58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20A4235-C0F4-4210-9DD6-43503C7153A3}"/>
      </w:docPartPr>
      <w:docPartBody>
        <w:p w:rsidR="00000000" w:rsidRDefault="00000000">
          <w:pPr>
            <w:pStyle w:val="1569C66F135549679A38B90AD8FDA58F"/>
          </w:pPr>
          <w:r>
            <w:t>Weekly Assignments</w:t>
          </w:r>
        </w:p>
      </w:docPartBody>
    </w:docPart>
    <w:docPart>
      <w:docPartPr>
        <w:name w:val="A070C17F8DCE4E3C9C110E4E004AAA9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EC5ADDF-945B-41B0-9E2D-6BB2B076C888}"/>
      </w:docPartPr>
      <w:docPartBody>
        <w:p w:rsidR="00000000" w:rsidRDefault="00000000">
          <w:pPr>
            <w:pStyle w:val="A070C17F8DCE4E3C9C110E4E004AAA97"/>
          </w:pPr>
          <w:r w:rsidRPr="00C87233">
            <w:t>NAME:</w:t>
          </w:r>
        </w:p>
      </w:docPartBody>
    </w:docPart>
    <w:docPart>
      <w:docPartPr>
        <w:name w:val="953A95B7A2634AA7BEBEC20CB57091D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6077443-875F-4572-8644-CC849200D2F0}"/>
      </w:docPartPr>
      <w:docPartBody>
        <w:p w:rsidR="00000000" w:rsidRDefault="00000000">
          <w:pPr>
            <w:pStyle w:val="953A95B7A2634AA7BEBEC20CB57091D6"/>
          </w:pPr>
          <w:r w:rsidRPr="00C87233">
            <w:t>Your Name</w:t>
          </w:r>
        </w:p>
      </w:docPartBody>
    </w:docPart>
    <w:docPart>
      <w:docPartPr>
        <w:name w:val="C2FFE5C6F0934A539C0330B46954208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901955-481C-4716-B6F3-9A3B656C6686}"/>
      </w:docPartPr>
      <w:docPartBody>
        <w:p w:rsidR="00000000" w:rsidRDefault="00000000">
          <w:pPr>
            <w:pStyle w:val="C2FFE5C6F0934A539C0330B469542086"/>
          </w:pPr>
          <w:r w:rsidRPr="00C87233">
            <w:t>MONTH:</w:t>
          </w:r>
        </w:p>
      </w:docPartBody>
    </w:docPart>
    <w:docPart>
      <w:docPartPr>
        <w:name w:val="A22D2C38FF794C5D936ED8D6B3D2CE9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3892E5E-7374-4440-81F8-FB50FEBE3830}"/>
      </w:docPartPr>
      <w:docPartBody>
        <w:p w:rsidR="00000000" w:rsidRDefault="00000000">
          <w:pPr>
            <w:pStyle w:val="A22D2C38FF794C5D936ED8D6B3D2CE9C"/>
          </w:pPr>
          <w:r w:rsidRPr="00C87233">
            <w:t>Month</w:t>
          </w:r>
        </w:p>
      </w:docPartBody>
    </w:docPart>
    <w:docPart>
      <w:docPartPr>
        <w:name w:val="B9FA935DF6E24E78937D032AF80A0D1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122847E-6C7D-482F-86CF-C2516EC0D9FF}"/>
      </w:docPartPr>
      <w:docPartBody>
        <w:p w:rsidR="00000000" w:rsidRDefault="00000000">
          <w:pPr>
            <w:pStyle w:val="B9FA935DF6E24E78937D032AF80A0D14"/>
          </w:pPr>
          <w:r w:rsidRPr="00C87233">
            <w:t>YEAR:</w:t>
          </w:r>
        </w:p>
      </w:docPartBody>
    </w:docPart>
    <w:docPart>
      <w:docPartPr>
        <w:name w:val="8B439D97CBD84B199331F70D9C91657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F6050AF-012C-464C-B010-11BB16C9429E}"/>
      </w:docPartPr>
      <w:docPartBody>
        <w:p w:rsidR="00000000" w:rsidRDefault="00000000">
          <w:pPr>
            <w:pStyle w:val="8B439D97CBD84B199331F70D9C916571"/>
          </w:pPr>
          <w:r w:rsidRPr="00C87233">
            <w:t>Year</w:t>
          </w:r>
        </w:p>
      </w:docPartBody>
    </w:docPart>
    <w:docPart>
      <w:docPartPr>
        <w:name w:val="EDBA5530709F4920B2635AFCE0ADB8F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7935C41-6D2E-4DDF-8F2D-95C413F03E3F}"/>
      </w:docPartPr>
      <w:docPartBody>
        <w:p w:rsidR="00000000" w:rsidRDefault="00000000">
          <w:pPr>
            <w:pStyle w:val="EDBA5530709F4920B2635AFCE0ADB8F1"/>
          </w:pPr>
          <w:r w:rsidRPr="00F15900">
            <w:t>Mon</w:t>
          </w:r>
          <w:r>
            <w:t>:</w:t>
          </w:r>
        </w:p>
      </w:docPartBody>
    </w:docPart>
    <w:docPart>
      <w:docPartPr>
        <w:name w:val="FBEA8B6821EB4912B7B16A598E7E1F0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1E04DB5-7B17-4801-BD61-FDB1C11F0E01}"/>
      </w:docPartPr>
      <w:docPartBody>
        <w:p w:rsidR="00000000" w:rsidRDefault="00000000">
          <w:pPr>
            <w:pStyle w:val="FBEA8B6821EB4912B7B16A598E7E1F0C"/>
          </w:pPr>
          <w:r w:rsidRPr="00FE1C89">
            <w:t>Date</w:t>
          </w:r>
        </w:p>
      </w:docPartBody>
    </w:docPart>
    <w:docPart>
      <w:docPartPr>
        <w:name w:val="88C06C35DF5244468785954850DFB52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39AB473-BF22-4555-8A23-913065C2B2C0}"/>
      </w:docPartPr>
      <w:docPartBody>
        <w:p w:rsidR="00000000" w:rsidRDefault="00000000">
          <w:pPr>
            <w:pStyle w:val="88C06C35DF5244468785954850DFB52D"/>
          </w:pPr>
          <w:r w:rsidRPr="001C14CF">
            <w:t>Tues:</w:t>
          </w:r>
        </w:p>
      </w:docPartBody>
    </w:docPart>
    <w:docPart>
      <w:docPartPr>
        <w:name w:val="BEE2B4C8864041F7BD36DAE7BBF2E1D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586934A-BED2-498C-88BF-1D8390D47422}"/>
      </w:docPartPr>
      <w:docPartBody>
        <w:p w:rsidR="00000000" w:rsidRDefault="00000000">
          <w:pPr>
            <w:pStyle w:val="BEE2B4C8864041F7BD36DAE7BBF2E1D0"/>
          </w:pPr>
          <w:r w:rsidRPr="00FE1C89">
            <w:t>Date</w:t>
          </w:r>
        </w:p>
      </w:docPartBody>
    </w:docPart>
    <w:docPart>
      <w:docPartPr>
        <w:name w:val="01C8FEEF71A74AEBB67E02BCC2B96CB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912038D-2E65-476D-BBA2-88CBC44B3709}"/>
      </w:docPartPr>
      <w:docPartBody>
        <w:p w:rsidR="00000000" w:rsidRDefault="00000000">
          <w:pPr>
            <w:pStyle w:val="01C8FEEF71A74AEBB67E02BCC2B96CB1"/>
          </w:pPr>
          <w:r>
            <w:t>Wed:</w:t>
          </w:r>
        </w:p>
      </w:docPartBody>
    </w:docPart>
    <w:docPart>
      <w:docPartPr>
        <w:name w:val="C467D4EB1A9843BAA769C78CF9741A7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ECA2BE7-E89A-4EB3-A443-921104456971}"/>
      </w:docPartPr>
      <w:docPartBody>
        <w:p w:rsidR="00000000" w:rsidRDefault="00000000">
          <w:pPr>
            <w:pStyle w:val="C467D4EB1A9843BAA769C78CF9741A77"/>
          </w:pPr>
          <w:r w:rsidRPr="00FE1C89">
            <w:t>Date</w:t>
          </w:r>
        </w:p>
      </w:docPartBody>
    </w:docPart>
    <w:docPart>
      <w:docPartPr>
        <w:name w:val="19BF578E2612454E83CCA13003EA00B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34B7F8E-7CAC-4E59-BC96-F1DB566275BD}"/>
      </w:docPartPr>
      <w:docPartBody>
        <w:p w:rsidR="00000000" w:rsidRDefault="00000000">
          <w:pPr>
            <w:pStyle w:val="19BF578E2612454E83CCA13003EA00BC"/>
          </w:pPr>
          <w:r>
            <w:t>Thur:</w:t>
          </w:r>
        </w:p>
      </w:docPartBody>
    </w:docPart>
    <w:docPart>
      <w:docPartPr>
        <w:name w:val="8109915875C7409391EC7800DA353BE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0E2DC94-9698-4234-A3B4-C118F0819B8D}"/>
      </w:docPartPr>
      <w:docPartBody>
        <w:p w:rsidR="00000000" w:rsidRDefault="00000000">
          <w:pPr>
            <w:pStyle w:val="8109915875C7409391EC7800DA353BE4"/>
          </w:pPr>
          <w:r w:rsidRPr="00FE1C89">
            <w:t>Date</w:t>
          </w:r>
        </w:p>
      </w:docPartBody>
    </w:docPart>
    <w:docPart>
      <w:docPartPr>
        <w:name w:val="6D223ECA819E417EA7EF8DF8CC7AB84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7DC2707-9423-4868-A0B0-3AF6F98A8E49}"/>
      </w:docPartPr>
      <w:docPartBody>
        <w:p w:rsidR="00000000" w:rsidRDefault="00000000">
          <w:pPr>
            <w:pStyle w:val="6D223ECA819E417EA7EF8DF8CC7AB84B"/>
          </w:pPr>
          <w:r>
            <w:t>Fri:</w:t>
          </w:r>
        </w:p>
      </w:docPartBody>
    </w:docPart>
    <w:docPart>
      <w:docPartPr>
        <w:name w:val="3F55A440ABE8446AA83EE7C3AFF223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236F715-00C6-4937-AD23-A3B441510B11}"/>
      </w:docPartPr>
      <w:docPartBody>
        <w:p w:rsidR="00000000" w:rsidRDefault="00000000">
          <w:pPr>
            <w:pStyle w:val="3F55A440ABE8446AA83EE7C3AFF223C1"/>
          </w:pPr>
          <w:r w:rsidRPr="00A76ADE">
            <w:t>Date</w:t>
          </w:r>
        </w:p>
      </w:docPartBody>
    </w:docPart>
    <w:docPart>
      <w:docPartPr>
        <w:name w:val="BB5E2E1E72C74B0D8C35AED695595BD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D89860F-1B04-45FB-82FA-2D6B0171D58E}"/>
      </w:docPartPr>
      <w:docPartBody>
        <w:p w:rsidR="00000000" w:rsidRDefault="00000000">
          <w:pPr>
            <w:pStyle w:val="BB5E2E1E72C74B0D8C35AED695595BD2"/>
          </w:pPr>
          <w:r>
            <w:t>Assignment 1</w:t>
          </w:r>
        </w:p>
      </w:docPartBody>
    </w:docPart>
    <w:docPart>
      <w:docPartPr>
        <w:name w:val="5564FAD0A1394D61A13853D9D90BCFB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ACD9087-1907-4F02-902E-9A4B05E85111}"/>
      </w:docPartPr>
      <w:docPartBody>
        <w:p w:rsidR="00000000" w:rsidRDefault="00000000">
          <w:pPr>
            <w:pStyle w:val="5564FAD0A1394D61A13853D9D90BCFBF"/>
          </w:pPr>
          <w:r>
            <w:t>Assignment 1</w:t>
          </w:r>
        </w:p>
      </w:docPartBody>
    </w:docPart>
    <w:docPart>
      <w:docPartPr>
        <w:name w:val="39F6184540194D96AC179CF6C95EAF5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151D88F-8052-4897-A185-7D8E7AC387E7}"/>
      </w:docPartPr>
      <w:docPartBody>
        <w:p w:rsidR="00000000" w:rsidRDefault="00000000">
          <w:pPr>
            <w:pStyle w:val="39F6184540194D96AC179CF6C95EAF5B"/>
          </w:pPr>
          <w:r>
            <w:t>Assignment 1</w:t>
          </w:r>
        </w:p>
      </w:docPartBody>
    </w:docPart>
    <w:docPart>
      <w:docPartPr>
        <w:name w:val="B5789BC205B94E6F911871BFDA80F1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41886F9-468E-4EA3-8E9A-26FE51CBD660}"/>
      </w:docPartPr>
      <w:docPartBody>
        <w:p w:rsidR="00000000" w:rsidRDefault="00000000">
          <w:pPr>
            <w:pStyle w:val="B5789BC205B94E6F911871BFDA80F187"/>
          </w:pPr>
          <w:r>
            <w:t>Assignment 1</w:t>
          </w:r>
        </w:p>
      </w:docPartBody>
    </w:docPart>
    <w:docPart>
      <w:docPartPr>
        <w:name w:val="E23E837D70B14D488B5FE45900867AA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E77531-0928-4169-9C88-E7A1EC15F59A}"/>
      </w:docPartPr>
      <w:docPartBody>
        <w:p w:rsidR="00000000" w:rsidRDefault="00000000">
          <w:pPr>
            <w:pStyle w:val="E23E837D70B14D488B5FE45900867AA3"/>
          </w:pPr>
          <w:r>
            <w:t>Assignment 1</w:t>
          </w:r>
        </w:p>
      </w:docPartBody>
    </w:docPart>
    <w:docPart>
      <w:docPartPr>
        <w:name w:val="76310086A5BC47CC9D7182D78A13A1C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AFC3BF7-C732-4D78-A724-BFD749767A21}"/>
      </w:docPartPr>
      <w:docPartBody>
        <w:p w:rsidR="00000000" w:rsidRDefault="00000000">
          <w:pPr>
            <w:pStyle w:val="76310086A5BC47CC9D7182D78A13A1C5"/>
          </w:pPr>
          <w:r>
            <w:t>Assignment 2</w:t>
          </w:r>
        </w:p>
      </w:docPartBody>
    </w:docPart>
    <w:docPart>
      <w:docPartPr>
        <w:name w:val="05CC31DA75DB4680AB14BA48C93D15F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50EB692-A1A9-4A33-9B2C-4B7B52F64464}"/>
      </w:docPartPr>
      <w:docPartBody>
        <w:p w:rsidR="00000000" w:rsidRDefault="00000000">
          <w:pPr>
            <w:pStyle w:val="05CC31DA75DB4680AB14BA48C93D15FC"/>
          </w:pPr>
          <w:r>
            <w:t>Assignment 2</w:t>
          </w:r>
        </w:p>
      </w:docPartBody>
    </w:docPart>
    <w:docPart>
      <w:docPartPr>
        <w:name w:val="BF2F617CA88640A2B7E0B7195CC2952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550B7DF-0BC9-410E-AE97-E5420C8B889E}"/>
      </w:docPartPr>
      <w:docPartBody>
        <w:p w:rsidR="00000000" w:rsidRDefault="00000000">
          <w:pPr>
            <w:pStyle w:val="BF2F617CA88640A2B7E0B7195CC2952C"/>
          </w:pPr>
          <w:r>
            <w:t>Assignment 2</w:t>
          </w:r>
        </w:p>
      </w:docPartBody>
    </w:docPart>
    <w:docPart>
      <w:docPartPr>
        <w:name w:val="EF72726FB1AD4CB88A9D5878184726B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C27E4F3-96F3-490E-8579-0F987B9A185D}"/>
      </w:docPartPr>
      <w:docPartBody>
        <w:p w:rsidR="00000000" w:rsidRDefault="00000000">
          <w:pPr>
            <w:pStyle w:val="EF72726FB1AD4CB88A9D5878184726B7"/>
          </w:pPr>
          <w:r>
            <w:t>Assignment 2</w:t>
          </w:r>
        </w:p>
      </w:docPartBody>
    </w:docPart>
    <w:docPart>
      <w:docPartPr>
        <w:name w:val="3D17DEEDBBA84E828EB2CEB103834A1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341E033-E28E-4E32-BDBA-64D912F3C9AF}"/>
      </w:docPartPr>
      <w:docPartBody>
        <w:p w:rsidR="00000000" w:rsidRDefault="00000000">
          <w:pPr>
            <w:pStyle w:val="3D17DEEDBBA84E828EB2CEB103834A10"/>
          </w:pPr>
          <w:r>
            <w:t>Assignment 2</w:t>
          </w:r>
        </w:p>
      </w:docPartBody>
    </w:docPart>
    <w:docPart>
      <w:docPartPr>
        <w:name w:val="4E09968592844DB186B00D1567A2473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0ECD7B6-3B2F-47A2-8BBC-7DBB1CE834C1}"/>
      </w:docPartPr>
      <w:docPartBody>
        <w:p w:rsidR="00000000" w:rsidRDefault="00000000">
          <w:pPr>
            <w:pStyle w:val="4E09968592844DB186B00D1567A24733"/>
          </w:pPr>
          <w:r>
            <w:t>Assignment 3</w:t>
          </w:r>
        </w:p>
      </w:docPartBody>
    </w:docPart>
    <w:docPart>
      <w:docPartPr>
        <w:name w:val="A03B90204190498A8CF2968517331DE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DC8334-4EF1-4381-A76E-711C0015761D}"/>
      </w:docPartPr>
      <w:docPartBody>
        <w:p w:rsidR="00000000" w:rsidRDefault="00000000">
          <w:pPr>
            <w:pStyle w:val="A03B90204190498A8CF2968517331DE3"/>
          </w:pPr>
          <w:r>
            <w:t>Assignment 3</w:t>
          </w:r>
        </w:p>
      </w:docPartBody>
    </w:docPart>
    <w:docPart>
      <w:docPartPr>
        <w:name w:val="3186ECBDDE8346E68E68AFC66F5B341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7D337E5-E923-4AD8-AACF-FA9A6097E64B}"/>
      </w:docPartPr>
      <w:docPartBody>
        <w:p w:rsidR="00000000" w:rsidRDefault="00000000">
          <w:pPr>
            <w:pStyle w:val="3186ECBDDE8346E68E68AFC66F5B341D"/>
          </w:pPr>
          <w:r>
            <w:t>Assignment 3</w:t>
          </w:r>
        </w:p>
      </w:docPartBody>
    </w:docPart>
    <w:docPart>
      <w:docPartPr>
        <w:name w:val="F6B1CC6C48694AE396B05CDBAC9E8FB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AB08CC1-8764-4660-BA7F-003D50AD0778}"/>
      </w:docPartPr>
      <w:docPartBody>
        <w:p w:rsidR="00000000" w:rsidRDefault="00000000">
          <w:pPr>
            <w:pStyle w:val="F6B1CC6C48694AE396B05CDBAC9E8FBE"/>
          </w:pPr>
          <w:r>
            <w:t>Assignment 3</w:t>
          </w:r>
        </w:p>
      </w:docPartBody>
    </w:docPart>
    <w:docPart>
      <w:docPartPr>
        <w:name w:val="849C3813F83145028BB576FF0AF9CA7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51A0415-40F4-4567-BF50-5F93BB327F2F}"/>
      </w:docPartPr>
      <w:docPartBody>
        <w:p w:rsidR="00000000" w:rsidRDefault="00000000">
          <w:pPr>
            <w:pStyle w:val="849C3813F83145028BB576FF0AF9CA7F"/>
          </w:pPr>
          <w:r>
            <w:t>Assignment 3</w:t>
          </w:r>
        </w:p>
      </w:docPartBody>
    </w:docPart>
    <w:docPart>
      <w:docPartPr>
        <w:name w:val="F6987E3461B54D17A194A11F3BFD4A5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B1E441A-E670-4700-B7A2-FB065EA2FF0B}"/>
      </w:docPartPr>
      <w:docPartBody>
        <w:p w:rsidR="00000000" w:rsidRDefault="00000000">
          <w:pPr>
            <w:pStyle w:val="F6987E3461B54D17A194A11F3BFD4A55"/>
          </w:pPr>
          <w:r>
            <w:t>Assignment 4</w:t>
          </w:r>
        </w:p>
      </w:docPartBody>
    </w:docPart>
    <w:docPart>
      <w:docPartPr>
        <w:name w:val="91E9F61FC8064EEFB06916E795FEB9A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2B082F4-692D-4514-9C09-352D09ED4485}"/>
      </w:docPartPr>
      <w:docPartBody>
        <w:p w:rsidR="00000000" w:rsidRDefault="00000000">
          <w:pPr>
            <w:pStyle w:val="91E9F61FC8064EEFB06916E795FEB9AD"/>
          </w:pPr>
          <w:r>
            <w:t>Assignment 4</w:t>
          </w:r>
        </w:p>
      </w:docPartBody>
    </w:docPart>
    <w:docPart>
      <w:docPartPr>
        <w:name w:val="3CFBAFFE72184C2BAAF929EAAFAB8E7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1A33AED-F023-4C23-B5BD-55AE66DC3FB9}"/>
      </w:docPartPr>
      <w:docPartBody>
        <w:p w:rsidR="00000000" w:rsidRDefault="00000000">
          <w:pPr>
            <w:pStyle w:val="3CFBAFFE72184C2BAAF929EAAFAB8E79"/>
          </w:pPr>
          <w:r>
            <w:t>Assignment 4</w:t>
          </w:r>
        </w:p>
      </w:docPartBody>
    </w:docPart>
    <w:docPart>
      <w:docPartPr>
        <w:name w:val="4DFD1C43B4D64182A44FE35474BBB3C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4CC6C47-4FB8-477A-8C0A-3E55040A689D}"/>
      </w:docPartPr>
      <w:docPartBody>
        <w:p w:rsidR="00000000" w:rsidRDefault="00000000">
          <w:pPr>
            <w:pStyle w:val="4DFD1C43B4D64182A44FE35474BBB3C5"/>
          </w:pPr>
          <w:r>
            <w:t>Assignment 4</w:t>
          </w:r>
        </w:p>
      </w:docPartBody>
    </w:docPart>
    <w:docPart>
      <w:docPartPr>
        <w:name w:val="EF5EBA6D78FE4238B669D044A16A8AE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2FBD224-2953-4FA5-90FA-91CBDB207B8D}"/>
      </w:docPartPr>
      <w:docPartBody>
        <w:p w:rsidR="00000000" w:rsidRDefault="00000000">
          <w:pPr>
            <w:pStyle w:val="EF5EBA6D78FE4238B669D044A16A8AED"/>
          </w:pPr>
          <w:r>
            <w:t>Assignment 4</w:t>
          </w:r>
        </w:p>
      </w:docPartBody>
    </w:docPart>
    <w:docPart>
      <w:docPartPr>
        <w:name w:val="834B779609C34CD79177F60791B34A9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59F5E6D-DDDB-4931-BA7C-762093C5272D}"/>
      </w:docPartPr>
      <w:docPartBody>
        <w:p w:rsidR="00000000" w:rsidRDefault="00000000">
          <w:pPr>
            <w:pStyle w:val="834B779609C34CD79177F60791B34A98"/>
          </w:pPr>
          <w:r>
            <w:t>Assignment 1</w:t>
          </w:r>
        </w:p>
      </w:docPartBody>
    </w:docPart>
    <w:docPart>
      <w:docPartPr>
        <w:name w:val="F52F0E98EF4F4134AEEEC66AB441DC5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F6B01F6-06DD-42F6-8A5D-80FB2CA3C108}"/>
      </w:docPartPr>
      <w:docPartBody>
        <w:p w:rsidR="00000000" w:rsidRDefault="00000000">
          <w:pPr>
            <w:pStyle w:val="F52F0E98EF4F4134AEEEC66AB441DC5C"/>
          </w:pPr>
          <w:r>
            <w:t>Assignment 1</w:t>
          </w:r>
        </w:p>
      </w:docPartBody>
    </w:docPart>
    <w:docPart>
      <w:docPartPr>
        <w:name w:val="9FD10D83293B4D629C04F5AA854E69F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D796A6-3BE1-40E5-8C31-A1BC2E8E807C}"/>
      </w:docPartPr>
      <w:docPartBody>
        <w:p w:rsidR="00000000" w:rsidRDefault="00000000">
          <w:pPr>
            <w:pStyle w:val="9FD10D83293B4D629C04F5AA854E69F6"/>
          </w:pPr>
          <w:r>
            <w:t>Assignment 1</w:t>
          </w:r>
        </w:p>
      </w:docPartBody>
    </w:docPart>
    <w:docPart>
      <w:docPartPr>
        <w:name w:val="4A09604723C94C6498EE671DF8E9D20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AA193B9-82F2-4303-A19F-42A811E3A718}"/>
      </w:docPartPr>
      <w:docPartBody>
        <w:p w:rsidR="00000000" w:rsidRDefault="00000000">
          <w:pPr>
            <w:pStyle w:val="4A09604723C94C6498EE671DF8E9D208"/>
          </w:pPr>
          <w:r>
            <w:t>Assignment 1</w:t>
          </w:r>
        </w:p>
      </w:docPartBody>
    </w:docPart>
    <w:docPart>
      <w:docPartPr>
        <w:name w:val="1B0873EE03664F89BDDF4E57C575C86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07C81EF-0AAA-4855-933C-A7C947CF7621}"/>
      </w:docPartPr>
      <w:docPartBody>
        <w:p w:rsidR="00000000" w:rsidRDefault="00000000">
          <w:pPr>
            <w:pStyle w:val="1B0873EE03664F89BDDF4E57C575C86D"/>
          </w:pPr>
          <w:r>
            <w:t>Assignment 1</w:t>
          </w:r>
        </w:p>
      </w:docPartBody>
    </w:docPart>
    <w:docPart>
      <w:docPartPr>
        <w:name w:val="CBA7C244662742A7B145ED2354DD4E7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6F2A5E6-6506-428A-AD82-6B836142372B}"/>
      </w:docPartPr>
      <w:docPartBody>
        <w:p w:rsidR="00000000" w:rsidRDefault="00000000">
          <w:pPr>
            <w:pStyle w:val="CBA7C244662742A7B145ED2354DD4E70"/>
          </w:pPr>
          <w:r>
            <w:t>Assignment 2</w:t>
          </w:r>
        </w:p>
      </w:docPartBody>
    </w:docPart>
    <w:docPart>
      <w:docPartPr>
        <w:name w:val="B9B10EF4114340FA90926C35AAF5EBC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D3B4CDF-B715-45F7-B88A-F5260348E414}"/>
      </w:docPartPr>
      <w:docPartBody>
        <w:p w:rsidR="00000000" w:rsidRDefault="00000000">
          <w:pPr>
            <w:pStyle w:val="B9B10EF4114340FA90926C35AAF5EBC0"/>
          </w:pPr>
          <w:r>
            <w:t>Assignment 2</w:t>
          </w:r>
        </w:p>
      </w:docPartBody>
    </w:docPart>
    <w:docPart>
      <w:docPartPr>
        <w:name w:val="8F32E0812DF24F77B0E9C7CCB10D2F2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5F4894C-2E89-4CE8-9CAA-C5985871331B}"/>
      </w:docPartPr>
      <w:docPartBody>
        <w:p w:rsidR="00000000" w:rsidRDefault="00000000">
          <w:pPr>
            <w:pStyle w:val="8F32E0812DF24F77B0E9C7CCB10D2F24"/>
          </w:pPr>
          <w:r>
            <w:t>Assignment 2</w:t>
          </w:r>
        </w:p>
      </w:docPartBody>
    </w:docPart>
    <w:docPart>
      <w:docPartPr>
        <w:name w:val="6E8B9A27F32E4281A63B762AED3AC96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9003CA-172B-48C6-BBAE-FA1C16F44DF4}"/>
      </w:docPartPr>
      <w:docPartBody>
        <w:p w:rsidR="00000000" w:rsidRDefault="00000000">
          <w:pPr>
            <w:pStyle w:val="6E8B9A27F32E4281A63B762AED3AC966"/>
          </w:pPr>
          <w:r>
            <w:t>Assignment 2</w:t>
          </w:r>
        </w:p>
      </w:docPartBody>
    </w:docPart>
    <w:docPart>
      <w:docPartPr>
        <w:name w:val="E3EF3B44EEF24E7A9E18686BC363F4F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38E71C4-D8E1-42A5-99D5-2C3829CF9DCC}"/>
      </w:docPartPr>
      <w:docPartBody>
        <w:p w:rsidR="00000000" w:rsidRDefault="00000000">
          <w:pPr>
            <w:pStyle w:val="E3EF3B44EEF24E7A9E18686BC363F4FA"/>
          </w:pPr>
          <w:r>
            <w:t>Assignment 2</w:t>
          </w:r>
        </w:p>
      </w:docPartBody>
    </w:docPart>
    <w:docPart>
      <w:docPartPr>
        <w:name w:val="CE4178272AC34B15AD712D56AAE957D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886A67A-37D2-415B-826F-33987EAE0A9D}"/>
      </w:docPartPr>
      <w:docPartBody>
        <w:p w:rsidR="00000000" w:rsidRDefault="00000000">
          <w:pPr>
            <w:pStyle w:val="CE4178272AC34B15AD712D56AAE957D6"/>
          </w:pPr>
          <w:r>
            <w:t>Assignment 3</w:t>
          </w:r>
        </w:p>
      </w:docPartBody>
    </w:docPart>
    <w:docPart>
      <w:docPartPr>
        <w:name w:val="41B70055DCEC42FCA252CE95B99112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187EB71-17ED-46C6-8165-9070BA2D35E0}"/>
      </w:docPartPr>
      <w:docPartBody>
        <w:p w:rsidR="00000000" w:rsidRDefault="00000000">
          <w:pPr>
            <w:pStyle w:val="41B70055DCEC42FCA252CE95B991127C"/>
          </w:pPr>
          <w:r>
            <w:t>Assignment 3</w:t>
          </w:r>
        </w:p>
      </w:docPartBody>
    </w:docPart>
    <w:docPart>
      <w:docPartPr>
        <w:name w:val="8F6D0A19A7194E02BBA2A95DE1176E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9787AC5-8E81-4C95-B00D-52402E8FFEA0}"/>
      </w:docPartPr>
      <w:docPartBody>
        <w:p w:rsidR="00000000" w:rsidRDefault="00000000">
          <w:pPr>
            <w:pStyle w:val="8F6D0A19A7194E02BBA2A95DE1176EC9"/>
          </w:pPr>
          <w:r>
            <w:t>Assignment 3</w:t>
          </w:r>
        </w:p>
      </w:docPartBody>
    </w:docPart>
    <w:docPart>
      <w:docPartPr>
        <w:name w:val="8BFDF85FC5CE4E34BB742F0387F0ED7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583A190-9470-4941-A2F4-D3B7AEACBA51}"/>
      </w:docPartPr>
      <w:docPartBody>
        <w:p w:rsidR="00000000" w:rsidRDefault="00000000">
          <w:pPr>
            <w:pStyle w:val="8BFDF85FC5CE4E34BB742F0387F0ED72"/>
          </w:pPr>
          <w:r>
            <w:t>Assignment 3</w:t>
          </w:r>
        </w:p>
      </w:docPartBody>
    </w:docPart>
    <w:docPart>
      <w:docPartPr>
        <w:name w:val="B369C5190552472981354C1BD3B7427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D7C51CA-5B21-4122-A6E6-28A77C20DA66}"/>
      </w:docPartPr>
      <w:docPartBody>
        <w:p w:rsidR="00000000" w:rsidRDefault="00000000">
          <w:pPr>
            <w:pStyle w:val="B369C5190552472981354C1BD3B74279"/>
          </w:pPr>
          <w:r>
            <w:t>Assignment 3</w:t>
          </w:r>
        </w:p>
      </w:docPartBody>
    </w:docPart>
    <w:docPart>
      <w:docPartPr>
        <w:name w:val="AA320630626643DDA07D8E893091B19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700016B-E822-4DD4-A953-CF37A29FCDC6}"/>
      </w:docPartPr>
      <w:docPartBody>
        <w:p w:rsidR="00000000" w:rsidRDefault="00000000">
          <w:pPr>
            <w:pStyle w:val="AA320630626643DDA07D8E893091B197"/>
          </w:pPr>
          <w:r>
            <w:t>Assignment 4</w:t>
          </w:r>
        </w:p>
      </w:docPartBody>
    </w:docPart>
    <w:docPart>
      <w:docPartPr>
        <w:name w:val="339EF9B00BCE4E71A82EDA43E8A533B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D16B77D-DB62-4408-81D4-1FEC7E276AE6}"/>
      </w:docPartPr>
      <w:docPartBody>
        <w:p w:rsidR="00000000" w:rsidRDefault="00000000">
          <w:pPr>
            <w:pStyle w:val="339EF9B00BCE4E71A82EDA43E8A533B7"/>
          </w:pPr>
          <w:r>
            <w:t>Assignment 4</w:t>
          </w:r>
        </w:p>
      </w:docPartBody>
    </w:docPart>
    <w:docPart>
      <w:docPartPr>
        <w:name w:val="2FE50F693C134BED918AB6AA4ED923A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D9F942C-198C-4423-BB29-8A9BB63B3B2B}"/>
      </w:docPartPr>
      <w:docPartBody>
        <w:p w:rsidR="00000000" w:rsidRDefault="00000000">
          <w:pPr>
            <w:pStyle w:val="2FE50F693C134BED918AB6AA4ED923A5"/>
          </w:pPr>
          <w:r>
            <w:t>Assignment 4</w:t>
          </w:r>
        </w:p>
      </w:docPartBody>
    </w:docPart>
    <w:docPart>
      <w:docPartPr>
        <w:name w:val="A667797FD62D488983FF83A30619203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623BB60-0D19-4973-9CF9-0300CFB1DC63}"/>
      </w:docPartPr>
      <w:docPartBody>
        <w:p w:rsidR="00000000" w:rsidRDefault="00000000">
          <w:pPr>
            <w:pStyle w:val="A667797FD62D488983FF83A306192032"/>
          </w:pPr>
          <w:r>
            <w:t>Assignment 4</w:t>
          </w:r>
        </w:p>
      </w:docPartBody>
    </w:docPart>
    <w:docPart>
      <w:docPartPr>
        <w:name w:val="14DFFF6E9B5A4F9BB0BFD382F8B3B76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599DBD1-A8D1-4B1E-BC93-DF640EBBEB89}"/>
      </w:docPartPr>
      <w:docPartBody>
        <w:p w:rsidR="00000000" w:rsidRDefault="00000000">
          <w:pPr>
            <w:pStyle w:val="14DFFF6E9B5A4F9BB0BFD382F8B3B76A"/>
          </w:pPr>
          <w:r>
            <w:t>Assignment 4</w:t>
          </w:r>
        </w:p>
      </w:docPartBody>
    </w:docPart>
    <w:docPart>
      <w:docPartPr>
        <w:name w:val="635AB2E823B548C2A267BF570D35231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CBA7EDF-C492-47B7-9656-3E696AEC0107}"/>
      </w:docPartPr>
      <w:docPartBody>
        <w:p w:rsidR="00000000" w:rsidRDefault="00000000">
          <w:pPr>
            <w:pStyle w:val="635AB2E823B548C2A267BF570D35231E"/>
          </w:pPr>
          <w:r>
            <w:t>Assignment 1</w:t>
          </w:r>
        </w:p>
      </w:docPartBody>
    </w:docPart>
    <w:docPart>
      <w:docPartPr>
        <w:name w:val="0DE41922FA3346D8AA24FC48ADDA569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A8057C6-7606-4BE6-91F8-E68C32FDC024}"/>
      </w:docPartPr>
      <w:docPartBody>
        <w:p w:rsidR="00000000" w:rsidRDefault="00000000">
          <w:pPr>
            <w:pStyle w:val="0DE41922FA3346D8AA24FC48ADDA569F"/>
          </w:pPr>
          <w:r>
            <w:t>Assignment 1</w:t>
          </w:r>
        </w:p>
      </w:docPartBody>
    </w:docPart>
    <w:docPart>
      <w:docPartPr>
        <w:name w:val="3FE179E163B34CD4BD8356D5D68AE76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5D493DB-3CCE-4148-BC54-26AE0A9DD555}"/>
      </w:docPartPr>
      <w:docPartBody>
        <w:p w:rsidR="00000000" w:rsidRDefault="00000000">
          <w:pPr>
            <w:pStyle w:val="3FE179E163B34CD4BD8356D5D68AE769"/>
          </w:pPr>
          <w:r>
            <w:t>Assignment 1</w:t>
          </w:r>
        </w:p>
      </w:docPartBody>
    </w:docPart>
    <w:docPart>
      <w:docPartPr>
        <w:name w:val="5DCC6D25E31E4E2687FA12FD6AC15F8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FC773A4-CD9A-4849-AADF-5DD9A1CD2182}"/>
      </w:docPartPr>
      <w:docPartBody>
        <w:p w:rsidR="00000000" w:rsidRDefault="00000000">
          <w:pPr>
            <w:pStyle w:val="5DCC6D25E31E4E2687FA12FD6AC15F85"/>
          </w:pPr>
          <w:r>
            <w:t>Assignment 1</w:t>
          </w:r>
        </w:p>
      </w:docPartBody>
    </w:docPart>
    <w:docPart>
      <w:docPartPr>
        <w:name w:val="D78620EE16684F1F8A7CCF7124C898F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9271A87-BF36-489E-858E-96163702A00C}"/>
      </w:docPartPr>
      <w:docPartBody>
        <w:p w:rsidR="00000000" w:rsidRDefault="00000000">
          <w:pPr>
            <w:pStyle w:val="D78620EE16684F1F8A7CCF7124C898F7"/>
          </w:pPr>
          <w:r>
            <w:t>Assignment 1</w:t>
          </w:r>
        </w:p>
      </w:docPartBody>
    </w:docPart>
    <w:docPart>
      <w:docPartPr>
        <w:name w:val="A8A4B666C370478EA813F6BB8BE5C5A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F680DE6-9632-4096-B9F7-9B8D6E4C466D}"/>
      </w:docPartPr>
      <w:docPartBody>
        <w:p w:rsidR="00000000" w:rsidRDefault="00000000">
          <w:pPr>
            <w:pStyle w:val="A8A4B666C370478EA813F6BB8BE5C5AB"/>
          </w:pPr>
          <w:r>
            <w:t>Assignment 2</w:t>
          </w:r>
        </w:p>
      </w:docPartBody>
    </w:docPart>
    <w:docPart>
      <w:docPartPr>
        <w:name w:val="08DE97E1A6654FA9B6BA7ED0AE7DAE6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FCE2D76-3C16-46E6-8297-FCAF6629233F}"/>
      </w:docPartPr>
      <w:docPartBody>
        <w:p w:rsidR="00000000" w:rsidRDefault="00000000">
          <w:pPr>
            <w:pStyle w:val="08DE97E1A6654FA9B6BA7ED0AE7DAE60"/>
          </w:pPr>
          <w:r>
            <w:t>Assignment 2</w:t>
          </w:r>
        </w:p>
      </w:docPartBody>
    </w:docPart>
    <w:docPart>
      <w:docPartPr>
        <w:name w:val="955F795B215748CCA15D97A0DDE75A9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20524D3-BC42-4B89-A3F8-436972A7FF2D}"/>
      </w:docPartPr>
      <w:docPartBody>
        <w:p w:rsidR="00000000" w:rsidRDefault="00000000">
          <w:pPr>
            <w:pStyle w:val="955F795B215748CCA15D97A0DDE75A98"/>
          </w:pPr>
          <w:r>
            <w:t>Assignment 2</w:t>
          </w:r>
        </w:p>
      </w:docPartBody>
    </w:docPart>
    <w:docPart>
      <w:docPartPr>
        <w:name w:val="16EDE88CAC204A36A80BB955BE67FE8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3A0F4C-E181-477C-8662-FB8D93BE809F}"/>
      </w:docPartPr>
      <w:docPartBody>
        <w:p w:rsidR="00000000" w:rsidRDefault="00000000">
          <w:pPr>
            <w:pStyle w:val="16EDE88CAC204A36A80BB955BE67FE8D"/>
          </w:pPr>
          <w:r>
            <w:t>Assignment 2</w:t>
          </w:r>
        </w:p>
      </w:docPartBody>
    </w:docPart>
    <w:docPart>
      <w:docPartPr>
        <w:name w:val="8BC656A6E0534362968EEA437BD12CA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415A1C1-1D5A-448E-B828-334646D9040E}"/>
      </w:docPartPr>
      <w:docPartBody>
        <w:p w:rsidR="00000000" w:rsidRDefault="00000000">
          <w:pPr>
            <w:pStyle w:val="8BC656A6E0534362968EEA437BD12CA0"/>
          </w:pPr>
          <w:r>
            <w:t>Assignment 2</w:t>
          </w:r>
        </w:p>
      </w:docPartBody>
    </w:docPart>
    <w:docPart>
      <w:docPartPr>
        <w:name w:val="261981AB160F49E897409BFC23BC66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88669EC-7857-49E3-90CF-62D33EE25F62}"/>
      </w:docPartPr>
      <w:docPartBody>
        <w:p w:rsidR="00000000" w:rsidRDefault="00000000">
          <w:pPr>
            <w:pStyle w:val="261981AB160F49E897409BFC23BC66C1"/>
          </w:pPr>
          <w:r>
            <w:t>Assignment 3</w:t>
          </w:r>
        </w:p>
      </w:docPartBody>
    </w:docPart>
    <w:docPart>
      <w:docPartPr>
        <w:name w:val="94DEFC68EA4848C59F9CB486EE2217B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781CFE-DC62-4514-B43B-A988C2ECDAF7}"/>
      </w:docPartPr>
      <w:docPartBody>
        <w:p w:rsidR="00000000" w:rsidRDefault="00000000">
          <w:pPr>
            <w:pStyle w:val="94DEFC68EA4848C59F9CB486EE2217BF"/>
          </w:pPr>
          <w:r>
            <w:t>Assignment 3</w:t>
          </w:r>
        </w:p>
      </w:docPartBody>
    </w:docPart>
    <w:docPart>
      <w:docPartPr>
        <w:name w:val="9DF62AFB35D1493DAF13E84726415B3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23322E8-9EBC-4E9A-ABA8-5CAF1F6BA4FE}"/>
      </w:docPartPr>
      <w:docPartBody>
        <w:p w:rsidR="00000000" w:rsidRDefault="00000000">
          <w:pPr>
            <w:pStyle w:val="9DF62AFB35D1493DAF13E84726415B3B"/>
          </w:pPr>
          <w:r>
            <w:t>Assignment 3</w:t>
          </w:r>
        </w:p>
      </w:docPartBody>
    </w:docPart>
    <w:docPart>
      <w:docPartPr>
        <w:name w:val="F8BE1ED180BE4E1DAEF1651CB6BC2E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ADAB1D0-68A5-43A8-9D5C-82ACEF51BF53}"/>
      </w:docPartPr>
      <w:docPartBody>
        <w:p w:rsidR="00000000" w:rsidRDefault="00000000">
          <w:pPr>
            <w:pStyle w:val="F8BE1ED180BE4E1DAEF1651CB6BC2E3D"/>
          </w:pPr>
          <w:r>
            <w:t>Assignment 3</w:t>
          </w:r>
        </w:p>
      </w:docPartBody>
    </w:docPart>
    <w:docPart>
      <w:docPartPr>
        <w:name w:val="6379B5F8A21C48428CB8881DF749F41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2D6F3A0-969E-4DAB-93C4-26DD0B5B5AAA}"/>
      </w:docPartPr>
      <w:docPartBody>
        <w:p w:rsidR="00000000" w:rsidRDefault="00000000">
          <w:pPr>
            <w:pStyle w:val="6379B5F8A21C48428CB8881DF749F41C"/>
          </w:pPr>
          <w:r>
            <w:t>Assignment 3</w:t>
          </w:r>
        </w:p>
      </w:docPartBody>
    </w:docPart>
    <w:docPart>
      <w:docPartPr>
        <w:name w:val="89292D5CB0AD469EA9E830249C2CB1D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E5D2F0D-2A5C-43F8-89D2-A39DBE1D4188}"/>
      </w:docPartPr>
      <w:docPartBody>
        <w:p w:rsidR="00000000" w:rsidRDefault="00000000">
          <w:pPr>
            <w:pStyle w:val="89292D5CB0AD469EA9E830249C2CB1D2"/>
          </w:pPr>
          <w:r>
            <w:t>Assignment 4</w:t>
          </w:r>
        </w:p>
      </w:docPartBody>
    </w:docPart>
    <w:docPart>
      <w:docPartPr>
        <w:name w:val="DFEF9361B8C44155A0FCA895DADA725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D1512A9-2D86-40B7-AC83-671D27431359}"/>
      </w:docPartPr>
      <w:docPartBody>
        <w:p w:rsidR="00000000" w:rsidRDefault="00000000">
          <w:pPr>
            <w:pStyle w:val="DFEF9361B8C44155A0FCA895DADA7252"/>
          </w:pPr>
          <w:r>
            <w:t>Assignment 4</w:t>
          </w:r>
        </w:p>
      </w:docPartBody>
    </w:docPart>
    <w:docPart>
      <w:docPartPr>
        <w:name w:val="F1AA15AD7B604704B7612675115F8B7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6648C1C-2451-47E2-86E8-58D582C75545}"/>
      </w:docPartPr>
      <w:docPartBody>
        <w:p w:rsidR="00000000" w:rsidRDefault="00000000">
          <w:pPr>
            <w:pStyle w:val="F1AA15AD7B604704B7612675115F8B74"/>
          </w:pPr>
          <w:r>
            <w:t>Assignment 4</w:t>
          </w:r>
        </w:p>
      </w:docPartBody>
    </w:docPart>
    <w:docPart>
      <w:docPartPr>
        <w:name w:val="AAAB5AB036D14EFA866A67034793570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77707BF-201D-4FC2-A347-5E3434C0A4DA}"/>
      </w:docPartPr>
      <w:docPartBody>
        <w:p w:rsidR="00000000" w:rsidRDefault="00000000">
          <w:pPr>
            <w:pStyle w:val="AAAB5AB036D14EFA866A670347935706"/>
          </w:pPr>
          <w:r>
            <w:t>Assignment 4</w:t>
          </w:r>
        </w:p>
      </w:docPartBody>
    </w:docPart>
    <w:docPart>
      <w:docPartPr>
        <w:name w:val="ACA478A3B6314C94A49CF122507AB1A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BA54960-F143-43B7-91B5-C79D0A9E6A57}"/>
      </w:docPartPr>
      <w:docPartBody>
        <w:p w:rsidR="00000000" w:rsidRDefault="00000000">
          <w:pPr>
            <w:pStyle w:val="ACA478A3B6314C94A49CF122507AB1AF"/>
          </w:pPr>
          <w:r>
            <w:t>Assignment 4</w:t>
          </w:r>
        </w:p>
      </w:docPartBody>
    </w:docPart>
    <w:docPart>
      <w:docPartPr>
        <w:name w:val="84F2BB3D42AF4BF1B7DE9AD89F3A80C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39F9E3E-1C3A-412E-BF55-F9B4D0081D04}"/>
      </w:docPartPr>
      <w:docPartBody>
        <w:p w:rsidR="00000000" w:rsidRDefault="00000000">
          <w:pPr>
            <w:pStyle w:val="84F2BB3D42AF4BF1B7DE9AD89F3A80CF"/>
          </w:pPr>
          <w:r>
            <w:t>Assignment 1</w:t>
          </w:r>
        </w:p>
      </w:docPartBody>
    </w:docPart>
    <w:docPart>
      <w:docPartPr>
        <w:name w:val="2ED3A4F970C44DCE8B4506D0AE4C0D0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4E782BB-ACE5-42EF-963B-72964838BA66}"/>
      </w:docPartPr>
      <w:docPartBody>
        <w:p w:rsidR="00000000" w:rsidRDefault="00000000">
          <w:pPr>
            <w:pStyle w:val="2ED3A4F970C44DCE8B4506D0AE4C0D06"/>
          </w:pPr>
          <w:r>
            <w:t>Assignment 1</w:t>
          </w:r>
        </w:p>
      </w:docPartBody>
    </w:docPart>
    <w:docPart>
      <w:docPartPr>
        <w:name w:val="3F034FBDB6F3431AA9AE788293A8248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5DDEA69-77CC-4666-B30E-F77815E7B55A}"/>
      </w:docPartPr>
      <w:docPartBody>
        <w:p w:rsidR="00000000" w:rsidRDefault="00000000">
          <w:pPr>
            <w:pStyle w:val="3F034FBDB6F3431AA9AE788293A8248E"/>
          </w:pPr>
          <w:r>
            <w:t>Assignment 1</w:t>
          </w:r>
        </w:p>
      </w:docPartBody>
    </w:docPart>
    <w:docPart>
      <w:docPartPr>
        <w:name w:val="5B3C4216E94F4ED7BAF8F2F804F7E3B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F53F36-D8A1-4BDD-85D8-8B147081FD10}"/>
      </w:docPartPr>
      <w:docPartBody>
        <w:p w:rsidR="00000000" w:rsidRDefault="00000000">
          <w:pPr>
            <w:pStyle w:val="5B3C4216E94F4ED7BAF8F2F804F7E3B5"/>
          </w:pPr>
          <w:r>
            <w:t>Assignment 1</w:t>
          </w:r>
        </w:p>
      </w:docPartBody>
    </w:docPart>
    <w:docPart>
      <w:docPartPr>
        <w:name w:val="B3A3FC6D03164F29B0728772362DE23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95EFF8A-9942-4FCF-94F6-4D044B611106}"/>
      </w:docPartPr>
      <w:docPartBody>
        <w:p w:rsidR="00000000" w:rsidRDefault="00000000">
          <w:pPr>
            <w:pStyle w:val="B3A3FC6D03164F29B0728772362DE239"/>
          </w:pPr>
          <w:r>
            <w:t>Assignment 1</w:t>
          </w:r>
        </w:p>
      </w:docPartBody>
    </w:docPart>
    <w:docPart>
      <w:docPartPr>
        <w:name w:val="DFBC4147C98140BD94B720D7D7862D4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07C9C1B-0E8F-4D8E-8F9D-8CC86CFEFA6A}"/>
      </w:docPartPr>
      <w:docPartBody>
        <w:p w:rsidR="00000000" w:rsidRDefault="00000000">
          <w:pPr>
            <w:pStyle w:val="DFBC4147C98140BD94B720D7D7862D44"/>
          </w:pPr>
          <w:r>
            <w:t>Assignment 2</w:t>
          </w:r>
        </w:p>
      </w:docPartBody>
    </w:docPart>
    <w:docPart>
      <w:docPartPr>
        <w:name w:val="63002F09A4F6415BB5F2570005D52AD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205FA84-3FD5-4017-9C26-8F17BF384B22}"/>
      </w:docPartPr>
      <w:docPartBody>
        <w:p w:rsidR="00000000" w:rsidRDefault="00000000">
          <w:pPr>
            <w:pStyle w:val="63002F09A4F6415BB5F2570005D52AD6"/>
          </w:pPr>
          <w:r>
            <w:t>Assignment 2</w:t>
          </w:r>
        </w:p>
      </w:docPartBody>
    </w:docPart>
    <w:docPart>
      <w:docPartPr>
        <w:name w:val="734FCA5E6BEE4458B82555C577FD342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ADFFF0A-FE31-4C3D-A241-2E26D52BC3F0}"/>
      </w:docPartPr>
      <w:docPartBody>
        <w:p w:rsidR="00000000" w:rsidRDefault="00000000">
          <w:pPr>
            <w:pStyle w:val="734FCA5E6BEE4458B82555C577FD342A"/>
          </w:pPr>
          <w:r>
            <w:t>Assignment 2</w:t>
          </w:r>
        </w:p>
      </w:docPartBody>
    </w:docPart>
    <w:docPart>
      <w:docPartPr>
        <w:name w:val="7F7FE2FAB8CD4F4BBFD904EEE7AE1E3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E03C64B-A399-48AB-B9F6-9575664A8586}"/>
      </w:docPartPr>
      <w:docPartBody>
        <w:p w:rsidR="00000000" w:rsidRDefault="00000000">
          <w:pPr>
            <w:pStyle w:val="7F7FE2FAB8CD4F4BBFD904EEE7AE1E35"/>
          </w:pPr>
          <w:r>
            <w:t>Assignment 2</w:t>
          </w:r>
        </w:p>
      </w:docPartBody>
    </w:docPart>
    <w:docPart>
      <w:docPartPr>
        <w:name w:val="303D2F66C956453D8319331FA95C839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B31FB2C-F2B6-43CC-BA06-8E5FB5664077}"/>
      </w:docPartPr>
      <w:docPartBody>
        <w:p w:rsidR="00000000" w:rsidRDefault="00000000">
          <w:pPr>
            <w:pStyle w:val="303D2F66C956453D8319331FA95C8397"/>
          </w:pPr>
          <w:r>
            <w:t>Assignment 2</w:t>
          </w:r>
        </w:p>
      </w:docPartBody>
    </w:docPart>
    <w:docPart>
      <w:docPartPr>
        <w:name w:val="40AF039B4A05430FABBF3DEC42FA20B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F299164-712E-43B4-8026-89C830BCC0EB}"/>
      </w:docPartPr>
      <w:docPartBody>
        <w:p w:rsidR="00000000" w:rsidRDefault="00000000">
          <w:pPr>
            <w:pStyle w:val="40AF039B4A05430FABBF3DEC42FA20B6"/>
          </w:pPr>
          <w:r>
            <w:t>Assignment 3</w:t>
          </w:r>
        </w:p>
      </w:docPartBody>
    </w:docPart>
    <w:docPart>
      <w:docPartPr>
        <w:name w:val="66415E5157C64C2C90EC2ACD0428600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CB693C7-2757-4647-BF6D-694C9A382DEA}"/>
      </w:docPartPr>
      <w:docPartBody>
        <w:p w:rsidR="00000000" w:rsidRDefault="00000000">
          <w:pPr>
            <w:pStyle w:val="66415E5157C64C2C90EC2ACD04286007"/>
          </w:pPr>
          <w:r>
            <w:t>Assignment 3</w:t>
          </w:r>
        </w:p>
      </w:docPartBody>
    </w:docPart>
    <w:docPart>
      <w:docPartPr>
        <w:name w:val="E67E78F2595D417A85C691590A0BD8F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6AD7454-6116-40D7-BD6F-76399C11E905}"/>
      </w:docPartPr>
      <w:docPartBody>
        <w:p w:rsidR="00000000" w:rsidRDefault="00000000">
          <w:pPr>
            <w:pStyle w:val="E67E78F2595D417A85C691590A0BD8F1"/>
          </w:pPr>
          <w:r>
            <w:t>Assignment 3</w:t>
          </w:r>
        </w:p>
      </w:docPartBody>
    </w:docPart>
    <w:docPart>
      <w:docPartPr>
        <w:name w:val="F4A88FE86DE14B0ABD272242CC91D23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97197FE-B33B-429E-BC4F-88E43602EEA6}"/>
      </w:docPartPr>
      <w:docPartBody>
        <w:p w:rsidR="00000000" w:rsidRDefault="00000000">
          <w:pPr>
            <w:pStyle w:val="F4A88FE86DE14B0ABD272242CC91D238"/>
          </w:pPr>
          <w:r>
            <w:t>Assignment 3</w:t>
          </w:r>
        </w:p>
      </w:docPartBody>
    </w:docPart>
    <w:docPart>
      <w:docPartPr>
        <w:name w:val="4ECC89E04CEB476D83A02F7AAC53E31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DF18B71-7FAE-40DD-A63F-E7460E18220F}"/>
      </w:docPartPr>
      <w:docPartBody>
        <w:p w:rsidR="00000000" w:rsidRDefault="00000000">
          <w:pPr>
            <w:pStyle w:val="4ECC89E04CEB476D83A02F7AAC53E31E"/>
          </w:pPr>
          <w:r>
            <w:t>Assignment 3</w:t>
          </w:r>
        </w:p>
      </w:docPartBody>
    </w:docPart>
    <w:docPart>
      <w:docPartPr>
        <w:name w:val="C134A1DD9E554B229249B5E3403C0DA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ED02AFE-E0B9-4FA1-B2CF-CDD5BB0FAF79}"/>
      </w:docPartPr>
      <w:docPartBody>
        <w:p w:rsidR="00000000" w:rsidRDefault="00000000">
          <w:pPr>
            <w:pStyle w:val="C134A1DD9E554B229249B5E3403C0DAE"/>
          </w:pPr>
          <w:r>
            <w:t>Assignment 4</w:t>
          </w:r>
        </w:p>
      </w:docPartBody>
    </w:docPart>
    <w:docPart>
      <w:docPartPr>
        <w:name w:val="6C5DA25F7EB149FE96231B460D01FFF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836B3E2-FB83-4079-BE0D-0F3AC8B83B70}"/>
      </w:docPartPr>
      <w:docPartBody>
        <w:p w:rsidR="00000000" w:rsidRDefault="00000000">
          <w:pPr>
            <w:pStyle w:val="6C5DA25F7EB149FE96231B460D01FFF4"/>
          </w:pPr>
          <w:r>
            <w:t>Assignment 4</w:t>
          </w:r>
        </w:p>
      </w:docPartBody>
    </w:docPart>
    <w:docPart>
      <w:docPartPr>
        <w:name w:val="775FD93DE1E04CEF8A20E5B03772082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F77F58E-AB6C-4513-B545-2850B403EB68}"/>
      </w:docPartPr>
      <w:docPartBody>
        <w:p w:rsidR="00000000" w:rsidRDefault="00000000">
          <w:pPr>
            <w:pStyle w:val="775FD93DE1E04CEF8A20E5B037720822"/>
          </w:pPr>
          <w:r>
            <w:t>Assignment 4</w:t>
          </w:r>
        </w:p>
      </w:docPartBody>
    </w:docPart>
    <w:docPart>
      <w:docPartPr>
        <w:name w:val="1349129428574E67979DEE723AA7777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3E995DC-DB51-4D9F-9E8B-8476531C7A0D}"/>
      </w:docPartPr>
      <w:docPartBody>
        <w:p w:rsidR="00000000" w:rsidRDefault="00000000">
          <w:pPr>
            <w:pStyle w:val="1349129428574E67979DEE723AA77779"/>
          </w:pPr>
          <w:r>
            <w:t>Assignment 4</w:t>
          </w:r>
        </w:p>
      </w:docPartBody>
    </w:docPart>
    <w:docPart>
      <w:docPartPr>
        <w:name w:val="063A62192B394483A06208232836F35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E93512B-B2FF-40CB-A58B-8B839E86B5D7}"/>
      </w:docPartPr>
      <w:docPartBody>
        <w:p w:rsidR="00000000" w:rsidRDefault="00000000">
          <w:pPr>
            <w:pStyle w:val="063A62192B394483A06208232836F352"/>
          </w:pPr>
          <w:r>
            <w:t>Assignment 4</w:t>
          </w:r>
        </w:p>
      </w:docPartBody>
    </w:docPart>
    <w:docPart>
      <w:docPartPr>
        <w:name w:val="E1B66FC1708A4D0790341FDC8BF81DF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E4756E6-78EB-4129-A109-3FC086279A2A}"/>
      </w:docPartPr>
      <w:docPartBody>
        <w:p w:rsidR="00000000" w:rsidRDefault="00000000">
          <w:pPr>
            <w:pStyle w:val="E1B66FC1708A4D0790341FDC8BF81DF8"/>
          </w:pPr>
          <w:r>
            <w:t>Assignment 1</w:t>
          </w:r>
        </w:p>
      </w:docPartBody>
    </w:docPart>
    <w:docPart>
      <w:docPartPr>
        <w:name w:val="72371A13B131419D835F37C4BE2A626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8428D88-55DA-446A-A403-922C8D273D45}"/>
      </w:docPartPr>
      <w:docPartBody>
        <w:p w:rsidR="00000000" w:rsidRDefault="00000000">
          <w:pPr>
            <w:pStyle w:val="72371A13B131419D835F37C4BE2A6269"/>
          </w:pPr>
          <w:r>
            <w:t>Assignment 1</w:t>
          </w:r>
        </w:p>
      </w:docPartBody>
    </w:docPart>
    <w:docPart>
      <w:docPartPr>
        <w:name w:val="454750AC1E484B1888DD220A3A090DE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BB82963-2447-40ED-B7BA-49BC7297AD2D}"/>
      </w:docPartPr>
      <w:docPartBody>
        <w:p w:rsidR="00000000" w:rsidRDefault="00000000">
          <w:pPr>
            <w:pStyle w:val="454750AC1E484B1888DD220A3A090DE7"/>
          </w:pPr>
          <w:r>
            <w:t>Assignment 1</w:t>
          </w:r>
        </w:p>
      </w:docPartBody>
    </w:docPart>
    <w:docPart>
      <w:docPartPr>
        <w:name w:val="59900E7137944581BA11EFC3521D503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9B14C68-B05A-472A-AE2C-1C7A4BF0E4E0}"/>
      </w:docPartPr>
      <w:docPartBody>
        <w:p w:rsidR="00000000" w:rsidRDefault="00000000">
          <w:pPr>
            <w:pStyle w:val="59900E7137944581BA11EFC3521D503A"/>
          </w:pPr>
          <w:r>
            <w:t>Assignment 1</w:t>
          </w:r>
        </w:p>
      </w:docPartBody>
    </w:docPart>
    <w:docPart>
      <w:docPartPr>
        <w:name w:val="25A2A1212A9A4866989EA54FA61095A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A88AC20-B4F6-470B-AAF3-3035B48DF375}"/>
      </w:docPartPr>
      <w:docPartBody>
        <w:p w:rsidR="00000000" w:rsidRDefault="00000000">
          <w:pPr>
            <w:pStyle w:val="25A2A1212A9A4866989EA54FA61095A8"/>
          </w:pPr>
          <w:r>
            <w:t>Assignment 1</w:t>
          </w:r>
        </w:p>
      </w:docPartBody>
    </w:docPart>
    <w:docPart>
      <w:docPartPr>
        <w:name w:val="593F39D126A443FB95ACEF3A0C4F80D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A55D2B8-3209-491C-8FAF-2C719B73F932}"/>
      </w:docPartPr>
      <w:docPartBody>
        <w:p w:rsidR="00000000" w:rsidRDefault="00000000">
          <w:pPr>
            <w:pStyle w:val="593F39D126A443FB95ACEF3A0C4F80D5"/>
          </w:pPr>
          <w:r>
            <w:t>Assignment 2</w:t>
          </w:r>
        </w:p>
      </w:docPartBody>
    </w:docPart>
    <w:docPart>
      <w:docPartPr>
        <w:name w:val="DB86E4F75B49435694A5726C298FFFC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314FF76-733B-4D58-89ED-B9C3C9B42584}"/>
      </w:docPartPr>
      <w:docPartBody>
        <w:p w:rsidR="00000000" w:rsidRDefault="00000000">
          <w:pPr>
            <w:pStyle w:val="DB86E4F75B49435694A5726C298FFFC5"/>
          </w:pPr>
          <w:r>
            <w:t>Assignment 2</w:t>
          </w:r>
        </w:p>
      </w:docPartBody>
    </w:docPart>
    <w:docPart>
      <w:docPartPr>
        <w:name w:val="F92EB39E9FF547209E4C696F8573AEC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ACAE00E-3FD0-49C4-8FCB-75946BBE235A}"/>
      </w:docPartPr>
      <w:docPartBody>
        <w:p w:rsidR="00000000" w:rsidRDefault="00000000">
          <w:pPr>
            <w:pStyle w:val="F92EB39E9FF547209E4C696F8573AECF"/>
          </w:pPr>
          <w:r>
            <w:t>Assignment 2</w:t>
          </w:r>
        </w:p>
      </w:docPartBody>
    </w:docPart>
    <w:docPart>
      <w:docPartPr>
        <w:name w:val="C738052CD3EF42F0BAD3797BB4BC465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DDA61C7-B347-4FF1-9667-32629088A1FB}"/>
      </w:docPartPr>
      <w:docPartBody>
        <w:p w:rsidR="00000000" w:rsidRDefault="00000000">
          <w:pPr>
            <w:pStyle w:val="C738052CD3EF42F0BAD3797BB4BC4659"/>
          </w:pPr>
          <w:r>
            <w:t>Assignment 2</w:t>
          </w:r>
        </w:p>
      </w:docPartBody>
    </w:docPart>
    <w:docPart>
      <w:docPartPr>
        <w:name w:val="89BA33E410C64910A804E0978294A34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FDCD2DB-8691-4CCA-9A78-5EC6A72977B0}"/>
      </w:docPartPr>
      <w:docPartBody>
        <w:p w:rsidR="00000000" w:rsidRDefault="00000000">
          <w:pPr>
            <w:pStyle w:val="89BA33E410C64910A804E0978294A34D"/>
          </w:pPr>
          <w:r>
            <w:t>Assignment 2</w:t>
          </w:r>
        </w:p>
      </w:docPartBody>
    </w:docPart>
    <w:docPart>
      <w:docPartPr>
        <w:name w:val="91ABCE08BEF146F39E944EB60506E17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6C34226-122A-4AFD-9BE7-B9D62F42B18C}"/>
      </w:docPartPr>
      <w:docPartBody>
        <w:p w:rsidR="00000000" w:rsidRDefault="00000000">
          <w:pPr>
            <w:pStyle w:val="91ABCE08BEF146F39E944EB60506E17E"/>
          </w:pPr>
          <w:r>
            <w:t>Assignment 3</w:t>
          </w:r>
        </w:p>
      </w:docPartBody>
    </w:docPart>
    <w:docPart>
      <w:docPartPr>
        <w:name w:val="03402E35E9DC433EA5EA6E192E9B1AD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617CB85-3186-4C1D-88F3-7DC4F3773E53}"/>
      </w:docPartPr>
      <w:docPartBody>
        <w:p w:rsidR="00000000" w:rsidRDefault="00000000">
          <w:pPr>
            <w:pStyle w:val="03402E35E9DC433EA5EA6E192E9B1AD7"/>
          </w:pPr>
          <w:r>
            <w:t>Assignment 3</w:t>
          </w:r>
        </w:p>
      </w:docPartBody>
    </w:docPart>
    <w:docPart>
      <w:docPartPr>
        <w:name w:val="7E7D890428FC431ABBC7B0AB1D356EF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02DEBAA-5BB1-43C4-B091-31E9BF65A138}"/>
      </w:docPartPr>
      <w:docPartBody>
        <w:p w:rsidR="00000000" w:rsidRDefault="00000000">
          <w:pPr>
            <w:pStyle w:val="7E7D890428FC431ABBC7B0AB1D356EF4"/>
          </w:pPr>
          <w:r>
            <w:t>Assignment 3</w:t>
          </w:r>
        </w:p>
      </w:docPartBody>
    </w:docPart>
    <w:docPart>
      <w:docPartPr>
        <w:name w:val="3D4BEE9B364A4526858BBBCCF2B7F88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A54795-149C-4D98-B2C0-A241292DA9EC}"/>
      </w:docPartPr>
      <w:docPartBody>
        <w:p w:rsidR="00000000" w:rsidRDefault="00000000">
          <w:pPr>
            <w:pStyle w:val="3D4BEE9B364A4526858BBBCCF2B7F88B"/>
          </w:pPr>
          <w:r>
            <w:t>Assignment 3</w:t>
          </w:r>
        </w:p>
      </w:docPartBody>
    </w:docPart>
    <w:docPart>
      <w:docPartPr>
        <w:name w:val="8F5E26B483BC4F4FBB9B45AA8FA4F2D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F4F1B09-F4A0-49B1-8F3A-6C0052DF0392}"/>
      </w:docPartPr>
      <w:docPartBody>
        <w:p w:rsidR="00000000" w:rsidRDefault="00000000">
          <w:pPr>
            <w:pStyle w:val="8F5E26B483BC4F4FBB9B45AA8FA4F2D1"/>
          </w:pPr>
          <w:r>
            <w:t>Assignment 3</w:t>
          </w:r>
        </w:p>
      </w:docPartBody>
    </w:docPart>
    <w:docPart>
      <w:docPartPr>
        <w:name w:val="6D20A8CAEAFE4CA4A439DEA0C8DF861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55DD952-A89B-411C-8630-327B7AFFA296}"/>
      </w:docPartPr>
      <w:docPartBody>
        <w:p w:rsidR="00000000" w:rsidRDefault="00000000">
          <w:pPr>
            <w:pStyle w:val="6D20A8CAEAFE4CA4A439DEA0C8DF861F"/>
          </w:pPr>
          <w:r>
            <w:t>Assignment 4</w:t>
          </w:r>
        </w:p>
      </w:docPartBody>
    </w:docPart>
    <w:docPart>
      <w:docPartPr>
        <w:name w:val="C534EC0D6CB344C7A49FCE452D7808F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D8716A4-669A-4151-A757-E344A490447B}"/>
      </w:docPartPr>
      <w:docPartBody>
        <w:p w:rsidR="00000000" w:rsidRDefault="00000000">
          <w:pPr>
            <w:pStyle w:val="C534EC0D6CB344C7A49FCE452D7808FC"/>
          </w:pPr>
          <w:r>
            <w:t>Assignment 4</w:t>
          </w:r>
        </w:p>
      </w:docPartBody>
    </w:docPart>
    <w:docPart>
      <w:docPartPr>
        <w:name w:val="BC5D85D43705444DAF92C738681125E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9644E0-4D9A-4177-8B5D-F81B3884BC91}"/>
      </w:docPartPr>
      <w:docPartBody>
        <w:p w:rsidR="00000000" w:rsidRDefault="00000000">
          <w:pPr>
            <w:pStyle w:val="BC5D85D43705444DAF92C738681125E9"/>
          </w:pPr>
          <w:r>
            <w:t>Assignment 4</w:t>
          </w:r>
        </w:p>
      </w:docPartBody>
    </w:docPart>
    <w:docPart>
      <w:docPartPr>
        <w:name w:val="8938D7345C8845A4AE025C84754F10D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2BB5FD6-909B-4AF2-92A0-79C8EA97B87B}"/>
      </w:docPartPr>
      <w:docPartBody>
        <w:p w:rsidR="00000000" w:rsidRDefault="00000000">
          <w:pPr>
            <w:pStyle w:val="8938D7345C8845A4AE025C84754F10DD"/>
          </w:pPr>
          <w:r>
            <w:t>Assignment 4</w:t>
          </w:r>
        </w:p>
      </w:docPartBody>
    </w:docPart>
    <w:docPart>
      <w:docPartPr>
        <w:name w:val="5D3E35D5AB544EBFA01787B3C94DAA6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A0A6A5-AC01-4EA7-B9F7-C810445FE0D8}"/>
      </w:docPartPr>
      <w:docPartBody>
        <w:p w:rsidR="00000000" w:rsidRDefault="00000000">
          <w:pPr>
            <w:pStyle w:val="5D3E35D5AB544EBFA01787B3C94DAA65"/>
          </w:pPr>
          <w:r>
            <w:t>Assignment 4</w:t>
          </w:r>
        </w:p>
      </w:docPartBody>
    </w:docPart>
    <w:docPart>
      <w:docPartPr>
        <w:name w:val="7CE19F83FEF041C283375F00B4299C4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45B234C-ED66-4F68-8F75-2A86CBC75846}"/>
      </w:docPartPr>
      <w:docPartBody>
        <w:p w:rsidR="00000000" w:rsidRDefault="00000000">
          <w:pPr>
            <w:pStyle w:val="7CE19F83FEF041C283375F00B4299C4A"/>
          </w:pPr>
          <w:r>
            <w:t>Assignment 1</w:t>
          </w:r>
        </w:p>
      </w:docPartBody>
    </w:docPart>
    <w:docPart>
      <w:docPartPr>
        <w:name w:val="416F11D7F8344183AC8AEF78310C6D8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AD8A019-47AE-41C1-BA8B-4912D942D99E}"/>
      </w:docPartPr>
      <w:docPartBody>
        <w:p w:rsidR="00000000" w:rsidRDefault="00000000">
          <w:pPr>
            <w:pStyle w:val="416F11D7F8344183AC8AEF78310C6D85"/>
          </w:pPr>
          <w:r>
            <w:t>Assignment 1</w:t>
          </w:r>
        </w:p>
      </w:docPartBody>
    </w:docPart>
    <w:docPart>
      <w:docPartPr>
        <w:name w:val="9D6800DEC406450FB429735574145C0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FB54FF1-3A55-47ED-86AC-EDF13189FA9E}"/>
      </w:docPartPr>
      <w:docPartBody>
        <w:p w:rsidR="00000000" w:rsidRDefault="00000000">
          <w:pPr>
            <w:pStyle w:val="9D6800DEC406450FB429735574145C02"/>
          </w:pPr>
          <w:r>
            <w:t>Assignment 1</w:t>
          </w:r>
        </w:p>
      </w:docPartBody>
    </w:docPart>
    <w:docPart>
      <w:docPartPr>
        <w:name w:val="4B989156018B4327926297DB9193861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0EBEA33-76A5-4969-A117-3A895918A0F8}"/>
      </w:docPartPr>
      <w:docPartBody>
        <w:p w:rsidR="00000000" w:rsidRDefault="00000000">
          <w:pPr>
            <w:pStyle w:val="4B989156018B4327926297DB91938613"/>
          </w:pPr>
          <w:r>
            <w:t>Assignment 1</w:t>
          </w:r>
        </w:p>
      </w:docPartBody>
    </w:docPart>
    <w:docPart>
      <w:docPartPr>
        <w:name w:val="C1C6DF3E8275476CB7609F2D0DDDEB5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9B0C2C2-914C-4613-97C3-2B801F07FCF1}"/>
      </w:docPartPr>
      <w:docPartBody>
        <w:p w:rsidR="00000000" w:rsidRDefault="00000000">
          <w:pPr>
            <w:pStyle w:val="C1C6DF3E8275476CB7609F2D0DDDEB54"/>
          </w:pPr>
          <w:r>
            <w:t>Assignment 1</w:t>
          </w:r>
        </w:p>
      </w:docPartBody>
    </w:docPart>
    <w:docPart>
      <w:docPartPr>
        <w:name w:val="C160B67B4B5C49169758AF33BAB4CCE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CE09885-0BEE-43D6-B760-7D48282AB0BE}"/>
      </w:docPartPr>
      <w:docPartBody>
        <w:p w:rsidR="00000000" w:rsidRDefault="00000000">
          <w:pPr>
            <w:pStyle w:val="C160B67B4B5C49169758AF33BAB4CCEB"/>
          </w:pPr>
          <w:r>
            <w:t>Assignment 2</w:t>
          </w:r>
        </w:p>
      </w:docPartBody>
    </w:docPart>
    <w:docPart>
      <w:docPartPr>
        <w:name w:val="DF59EC1B5CE24B8E98AFC7F01EE4D24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B0E2482-DBCF-4E9D-8633-92C7F4C8BA1E}"/>
      </w:docPartPr>
      <w:docPartBody>
        <w:p w:rsidR="00000000" w:rsidRDefault="00000000">
          <w:pPr>
            <w:pStyle w:val="DF59EC1B5CE24B8E98AFC7F01EE4D244"/>
          </w:pPr>
          <w:r>
            <w:t>Assignment 2</w:t>
          </w:r>
        </w:p>
      </w:docPartBody>
    </w:docPart>
    <w:docPart>
      <w:docPartPr>
        <w:name w:val="6BF81E9F1F9C43828411E77E4DB5DC2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7637C80-B61B-4C11-BCC8-B140E096228E}"/>
      </w:docPartPr>
      <w:docPartBody>
        <w:p w:rsidR="00000000" w:rsidRDefault="00000000">
          <w:pPr>
            <w:pStyle w:val="6BF81E9F1F9C43828411E77E4DB5DC29"/>
          </w:pPr>
          <w:r>
            <w:t>Assignment 2</w:t>
          </w:r>
        </w:p>
      </w:docPartBody>
    </w:docPart>
    <w:docPart>
      <w:docPartPr>
        <w:name w:val="4E521C80F4274761AD2AFB4BD3791F9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B5D6C31-06F3-48D3-A26B-9D9B04E9AC4B}"/>
      </w:docPartPr>
      <w:docPartBody>
        <w:p w:rsidR="00000000" w:rsidRDefault="00000000">
          <w:pPr>
            <w:pStyle w:val="4E521C80F4274761AD2AFB4BD3791F9A"/>
          </w:pPr>
          <w:r>
            <w:t>Assignment 2</w:t>
          </w:r>
        </w:p>
      </w:docPartBody>
    </w:docPart>
    <w:docPart>
      <w:docPartPr>
        <w:name w:val="909B6A67608F42E7BF5E1003702E7E7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7B2EBE9-067D-4E7C-80FA-2C39EC981F6D}"/>
      </w:docPartPr>
      <w:docPartBody>
        <w:p w:rsidR="00000000" w:rsidRDefault="00000000">
          <w:pPr>
            <w:pStyle w:val="909B6A67608F42E7BF5E1003702E7E7F"/>
          </w:pPr>
          <w:r>
            <w:t>Assignment 2</w:t>
          </w:r>
        </w:p>
      </w:docPartBody>
    </w:docPart>
    <w:docPart>
      <w:docPartPr>
        <w:name w:val="9FC555DA38ED47A7AFFC553514EBD6A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89A3BD4-6EE9-414E-B35D-8EADA64F0F5A}"/>
      </w:docPartPr>
      <w:docPartBody>
        <w:p w:rsidR="00000000" w:rsidRDefault="00000000">
          <w:pPr>
            <w:pStyle w:val="9FC555DA38ED47A7AFFC553514EBD6A7"/>
          </w:pPr>
          <w:r>
            <w:t>Assignment 3</w:t>
          </w:r>
        </w:p>
      </w:docPartBody>
    </w:docPart>
    <w:docPart>
      <w:docPartPr>
        <w:name w:val="B524A14A4B3D46D28F8E85035637A7E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9A73A2-D7D5-4785-B3B9-7FB5CD5A8B86}"/>
      </w:docPartPr>
      <w:docPartBody>
        <w:p w:rsidR="00000000" w:rsidRDefault="00000000">
          <w:pPr>
            <w:pStyle w:val="B524A14A4B3D46D28F8E85035637A7E2"/>
          </w:pPr>
          <w:r>
            <w:t>Assignment 3</w:t>
          </w:r>
        </w:p>
      </w:docPartBody>
    </w:docPart>
    <w:docPart>
      <w:docPartPr>
        <w:name w:val="BCE8C27EF0C94F3883C63662CBA2DB3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041F805-66A6-4852-AD94-36F56C9074F7}"/>
      </w:docPartPr>
      <w:docPartBody>
        <w:p w:rsidR="00000000" w:rsidRDefault="00000000">
          <w:pPr>
            <w:pStyle w:val="BCE8C27EF0C94F3883C63662CBA2DB37"/>
          </w:pPr>
          <w:r>
            <w:t>Assignment 3</w:t>
          </w:r>
        </w:p>
      </w:docPartBody>
    </w:docPart>
    <w:docPart>
      <w:docPartPr>
        <w:name w:val="046EE7A2D6BA445ABEF5F760E57B1BD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056D607-59B1-4027-A9E8-8BF5E998CE70}"/>
      </w:docPartPr>
      <w:docPartBody>
        <w:p w:rsidR="00000000" w:rsidRDefault="00000000">
          <w:pPr>
            <w:pStyle w:val="046EE7A2D6BA445ABEF5F760E57B1BD1"/>
          </w:pPr>
          <w:r>
            <w:t>Assignment 3</w:t>
          </w:r>
        </w:p>
      </w:docPartBody>
    </w:docPart>
    <w:docPart>
      <w:docPartPr>
        <w:name w:val="4F134FDA1A8945D8B1C3B0E0A038927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3522C54-4ECE-4BC6-9223-E3C9699BA7A6}"/>
      </w:docPartPr>
      <w:docPartBody>
        <w:p w:rsidR="00000000" w:rsidRDefault="00000000">
          <w:pPr>
            <w:pStyle w:val="4F134FDA1A8945D8B1C3B0E0A0389271"/>
          </w:pPr>
          <w:r>
            <w:t>Assignment 3</w:t>
          </w:r>
        </w:p>
      </w:docPartBody>
    </w:docPart>
    <w:docPart>
      <w:docPartPr>
        <w:name w:val="4E139F13864F44459F6DAD483CCE5C7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F06FC92-770D-46DB-AF0E-394FCEE1975A}"/>
      </w:docPartPr>
      <w:docPartBody>
        <w:p w:rsidR="00000000" w:rsidRDefault="00000000">
          <w:pPr>
            <w:pStyle w:val="4E139F13864F44459F6DAD483CCE5C74"/>
          </w:pPr>
          <w:r>
            <w:t>Assignment 4</w:t>
          </w:r>
        </w:p>
      </w:docPartBody>
    </w:docPart>
    <w:docPart>
      <w:docPartPr>
        <w:name w:val="69C5892505A44B1891639658149DE32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37B8797-FD24-4743-9F76-0CC5484E5B6E}"/>
      </w:docPartPr>
      <w:docPartBody>
        <w:p w:rsidR="00000000" w:rsidRDefault="00000000">
          <w:pPr>
            <w:pStyle w:val="69C5892505A44B1891639658149DE325"/>
          </w:pPr>
          <w:r>
            <w:t>Assignment 4</w:t>
          </w:r>
        </w:p>
      </w:docPartBody>
    </w:docPart>
    <w:docPart>
      <w:docPartPr>
        <w:name w:val="ED0D42A2B736449A87FC4D201824276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C01BDF6-29AB-4F8A-9A6F-52CA1A7E1BAF}"/>
      </w:docPartPr>
      <w:docPartBody>
        <w:p w:rsidR="00000000" w:rsidRDefault="00000000">
          <w:pPr>
            <w:pStyle w:val="ED0D42A2B736449A87FC4D2018242761"/>
          </w:pPr>
          <w:r>
            <w:t>Assignment 4</w:t>
          </w:r>
        </w:p>
      </w:docPartBody>
    </w:docPart>
    <w:docPart>
      <w:docPartPr>
        <w:name w:val="03C3984BED034682B8188CE39E87D44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FA67FFC-4798-4422-B8C4-B1CE133AB27C}"/>
      </w:docPartPr>
      <w:docPartBody>
        <w:p w:rsidR="00000000" w:rsidRDefault="00000000">
          <w:pPr>
            <w:pStyle w:val="03C3984BED034682B8188CE39E87D442"/>
          </w:pPr>
          <w:r>
            <w:t>Assignment 4</w:t>
          </w:r>
        </w:p>
      </w:docPartBody>
    </w:docPart>
    <w:docPart>
      <w:docPartPr>
        <w:name w:val="51BDEBFBBF5242E187B126183A130B5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734CFC5-34E0-4D8B-BC63-258070E7E6A1}"/>
      </w:docPartPr>
      <w:docPartBody>
        <w:p w:rsidR="00000000" w:rsidRDefault="00000000">
          <w:pPr>
            <w:pStyle w:val="51BDEBFBBF5242E187B126183A130B5A"/>
          </w:pPr>
          <w:r>
            <w:t>Assignment 4</w:t>
          </w:r>
        </w:p>
      </w:docPartBody>
    </w:docPart>
    <w:docPart>
      <w:docPartPr>
        <w:name w:val="68B32A6670894483AD3A61D6E042551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F9E73EE-501B-414D-9B7A-121E1F3B148D}"/>
      </w:docPartPr>
      <w:docPartBody>
        <w:p w:rsidR="00000000" w:rsidRDefault="00805975" w:rsidP="00805975">
          <w:pPr>
            <w:pStyle w:val="68B32A6670894483AD3A61D6E0425513"/>
          </w:pPr>
          <w:r>
            <w:t>Assignment 1</w:t>
          </w:r>
        </w:p>
      </w:docPartBody>
    </w:docPart>
    <w:docPart>
      <w:docPartPr>
        <w:name w:val="144B568C8649473FA8BFEFCC27515F7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946FE5E-E6D0-49E5-A50D-DB92DD8537C3}"/>
      </w:docPartPr>
      <w:docPartBody>
        <w:p w:rsidR="00000000" w:rsidRDefault="00805975" w:rsidP="00805975">
          <w:pPr>
            <w:pStyle w:val="144B568C8649473FA8BFEFCC27515F70"/>
          </w:pPr>
          <w:r>
            <w:t>Assignment 1</w:t>
          </w:r>
        </w:p>
      </w:docPartBody>
    </w:docPart>
    <w:docPart>
      <w:docPartPr>
        <w:name w:val="6C0A3F7FBFEB4CB6B34136B55CA109F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ECC003D-5C8F-4C79-8FF2-E64713FB34E6}"/>
      </w:docPartPr>
      <w:docPartBody>
        <w:p w:rsidR="00000000" w:rsidRDefault="00805975" w:rsidP="00805975">
          <w:pPr>
            <w:pStyle w:val="6C0A3F7FBFEB4CB6B34136B55CA109F5"/>
          </w:pPr>
          <w:r>
            <w:t>Assignment 1</w:t>
          </w:r>
        </w:p>
      </w:docPartBody>
    </w:docPart>
    <w:docPart>
      <w:docPartPr>
        <w:name w:val="75F4D10ABEEC425FA1FE3CB37D5BEFB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3D18EA5-61F7-4EEA-97BA-2C9463F81CC2}"/>
      </w:docPartPr>
      <w:docPartBody>
        <w:p w:rsidR="00000000" w:rsidRDefault="00805975" w:rsidP="00805975">
          <w:pPr>
            <w:pStyle w:val="75F4D10ABEEC425FA1FE3CB37D5BEFBC"/>
          </w:pPr>
          <w:r>
            <w:t>Assignment 1</w:t>
          </w:r>
        </w:p>
      </w:docPartBody>
    </w:docPart>
    <w:docPart>
      <w:docPartPr>
        <w:name w:val="E13BCA7DAC3640E2855FA955BD7C66F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83FCC75-E038-4865-AF4B-1E9925A8B326}"/>
      </w:docPartPr>
      <w:docPartBody>
        <w:p w:rsidR="00000000" w:rsidRDefault="00805975" w:rsidP="00805975">
          <w:pPr>
            <w:pStyle w:val="E13BCA7DAC3640E2855FA955BD7C66FC"/>
          </w:pPr>
          <w:r>
            <w:t>Assignment 1</w:t>
          </w:r>
        </w:p>
      </w:docPartBody>
    </w:docPart>
    <w:docPart>
      <w:docPartPr>
        <w:name w:val="2EDACD37BC624C3F84E3547A1A69D52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9575995-3A44-4EE2-8CDE-BA5DDDDE4B0D}"/>
      </w:docPartPr>
      <w:docPartBody>
        <w:p w:rsidR="00000000" w:rsidRDefault="00805975" w:rsidP="00805975">
          <w:pPr>
            <w:pStyle w:val="2EDACD37BC624C3F84E3547A1A69D525"/>
          </w:pPr>
          <w:r>
            <w:t>Assignment 2</w:t>
          </w:r>
        </w:p>
      </w:docPartBody>
    </w:docPart>
    <w:docPart>
      <w:docPartPr>
        <w:name w:val="7DA6B3210E12464C87F1FB017A45CB4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3F2003D-2C41-4C18-A996-D10E02656375}"/>
      </w:docPartPr>
      <w:docPartBody>
        <w:p w:rsidR="00000000" w:rsidRDefault="00805975" w:rsidP="00805975">
          <w:pPr>
            <w:pStyle w:val="7DA6B3210E12464C87F1FB017A45CB4C"/>
          </w:pPr>
          <w:r>
            <w:t>Assignment 2</w:t>
          </w:r>
        </w:p>
      </w:docPartBody>
    </w:docPart>
    <w:docPart>
      <w:docPartPr>
        <w:name w:val="5CCAF72F640C41ABAC31C3A54E93F36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6017789-B5E2-482D-9149-17E313B96139}"/>
      </w:docPartPr>
      <w:docPartBody>
        <w:p w:rsidR="00000000" w:rsidRDefault="00805975" w:rsidP="00805975">
          <w:pPr>
            <w:pStyle w:val="5CCAF72F640C41ABAC31C3A54E93F363"/>
          </w:pPr>
          <w:r>
            <w:t>Assignment 2</w:t>
          </w:r>
        </w:p>
      </w:docPartBody>
    </w:docPart>
    <w:docPart>
      <w:docPartPr>
        <w:name w:val="6AB9FDF5A3DD4380B5CAAB1E63D10FE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3318A2C-67F0-4443-AB4A-76382671A35E}"/>
      </w:docPartPr>
      <w:docPartBody>
        <w:p w:rsidR="00000000" w:rsidRDefault="00805975" w:rsidP="00805975">
          <w:pPr>
            <w:pStyle w:val="6AB9FDF5A3DD4380B5CAAB1E63D10FEB"/>
          </w:pPr>
          <w:r>
            <w:t>Assignment 2</w:t>
          </w:r>
        </w:p>
      </w:docPartBody>
    </w:docPart>
    <w:docPart>
      <w:docPartPr>
        <w:name w:val="23B61300D5E747B9A2E85F20C64850A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4906B5C-DA1D-4985-86D0-F091C565DBCF}"/>
      </w:docPartPr>
      <w:docPartBody>
        <w:p w:rsidR="00000000" w:rsidRDefault="00805975" w:rsidP="00805975">
          <w:pPr>
            <w:pStyle w:val="23B61300D5E747B9A2E85F20C64850A9"/>
          </w:pPr>
          <w:r>
            <w:t>Assignment 2</w:t>
          </w:r>
        </w:p>
      </w:docPartBody>
    </w:docPart>
    <w:docPart>
      <w:docPartPr>
        <w:name w:val="0D1A1B32069947688D858902C2D3BC3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BD4F353-FC02-42F3-9EA5-F7396BC0A88E}"/>
      </w:docPartPr>
      <w:docPartBody>
        <w:p w:rsidR="00000000" w:rsidRDefault="00805975" w:rsidP="00805975">
          <w:pPr>
            <w:pStyle w:val="0D1A1B32069947688D858902C2D3BC3E"/>
          </w:pPr>
          <w:r>
            <w:t>Assignment 3</w:t>
          </w:r>
        </w:p>
      </w:docPartBody>
    </w:docPart>
    <w:docPart>
      <w:docPartPr>
        <w:name w:val="E49BF73F48BE4CA7AAF999B73AA598D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BE20E0E-88D5-43FC-B69D-D54637565A41}"/>
      </w:docPartPr>
      <w:docPartBody>
        <w:p w:rsidR="00000000" w:rsidRDefault="00805975" w:rsidP="00805975">
          <w:pPr>
            <w:pStyle w:val="E49BF73F48BE4CA7AAF999B73AA598D7"/>
          </w:pPr>
          <w:r>
            <w:t>Assignment 3</w:t>
          </w:r>
        </w:p>
      </w:docPartBody>
    </w:docPart>
    <w:docPart>
      <w:docPartPr>
        <w:name w:val="6DE0A7987AB241D9BC116403B7DA003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44B5CD8-B33C-4473-9F4C-BFE220B68304}"/>
      </w:docPartPr>
      <w:docPartBody>
        <w:p w:rsidR="00000000" w:rsidRDefault="00805975" w:rsidP="00805975">
          <w:pPr>
            <w:pStyle w:val="6DE0A7987AB241D9BC116403B7DA0038"/>
          </w:pPr>
          <w:r>
            <w:t>Assignment 3</w:t>
          </w:r>
        </w:p>
      </w:docPartBody>
    </w:docPart>
    <w:docPart>
      <w:docPartPr>
        <w:name w:val="879AACDD165D42A7B51D9192BF040DE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439CA6-000A-4F96-84AC-79BD5F99A3C1}"/>
      </w:docPartPr>
      <w:docPartBody>
        <w:p w:rsidR="00000000" w:rsidRDefault="00805975" w:rsidP="00805975">
          <w:pPr>
            <w:pStyle w:val="879AACDD165D42A7B51D9192BF040DE0"/>
          </w:pPr>
          <w:r>
            <w:t>Assignment 3</w:t>
          </w:r>
        </w:p>
      </w:docPartBody>
    </w:docPart>
    <w:docPart>
      <w:docPartPr>
        <w:name w:val="8316BCA05A894146A4AC856F914C9E7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E6C0D74-2833-4F4B-985C-0A8FD0F4B5AA}"/>
      </w:docPartPr>
      <w:docPartBody>
        <w:p w:rsidR="00000000" w:rsidRDefault="00805975" w:rsidP="00805975">
          <w:pPr>
            <w:pStyle w:val="8316BCA05A894146A4AC856F914C9E72"/>
          </w:pPr>
          <w:r>
            <w:t>Assignment 3</w:t>
          </w:r>
        </w:p>
      </w:docPartBody>
    </w:docPart>
    <w:docPart>
      <w:docPartPr>
        <w:name w:val="48ED71A50E1F463CB0A04D2BAC018AE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557ABF4-6648-4659-90EC-1F7BEAB5ED43}"/>
      </w:docPartPr>
      <w:docPartBody>
        <w:p w:rsidR="00000000" w:rsidRDefault="00805975" w:rsidP="00805975">
          <w:pPr>
            <w:pStyle w:val="48ED71A50E1F463CB0A04D2BAC018AEA"/>
          </w:pPr>
          <w:r>
            <w:t>Assignment 4</w:t>
          </w:r>
        </w:p>
      </w:docPartBody>
    </w:docPart>
    <w:docPart>
      <w:docPartPr>
        <w:name w:val="4A45BD6E6E9A46BFA2B8EBCC8C736C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C18E704-460B-49ED-95A3-DFB3783C9CA2}"/>
      </w:docPartPr>
      <w:docPartBody>
        <w:p w:rsidR="00000000" w:rsidRDefault="00805975" w:rsidP="00805975">
          <w:pPr>
            <w:pStyle w:val="4A45BD6E6E9A46BFA2B8EBCC8C736CC1"/>
          </w:pPr>
          <w:r>
            <w:t>Assignment 4</w:t>
          </w:r>
        </w:p>
      </w:docPartBody>
    </w:docPart>
    <w:docPart>
      <w:docPartPr>
        <w:name w:val="A4451AEA9783474EAE405EADDDEF9E5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3982A50-D4BE-4822-95BF-47664E179BD3}"/>
      </w:docPartPr>
      <w:docPartBody>
        <w:p w:rsidR="00000000" w:rsidRDefault="00805975" w:rsidP="00805975">
          <w:pPr>
            <w:pStyle w:val="A4451AEA9783474EAE405EADDDEF9E57"/>
          </w:pPr>
          <w:r>
            <w:t>Assignment 4</w:t>
          </w:r>
        </w:p>
      </w:docPartBody>
    </w:docPart>
    <w:docPart>
      <w:docPartPr>
        <w:name w:val="177BD3ED3B2746B3ABA5B36204D22FB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F0962F0-E894-40F2-BD6A-3E9CEF420CE6}"/>
      </w:docPartPr>
      <w:docPartBody>
        <w:p w:rsidR="00000000" w:rsidRDefault="00805975" w:rsidP="00805975">
          <w:pPr>
            <w:pStyle w:val="177BD3ED3B2746B3ABA5B36204D22FB3"/>
          </w:pPr>
          <w:r>
            <w:t>Assignment 4</w:t>
          </w:r>
        </w:p>
      </w:docPartBody>
    </w:docPart>
    <w:docPart>
      <w:docPartPr>
        <w:name w:val="C76C938041754365B7C47CF1F8C0C86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3B55B4E-400E-4D7B-BE71-441ED5D05BFE}"/>
      </w:docPartPr>
      <w:docPartBody>
        <w:p w:rsidR="00000000" w:rsidRDefault="00805975" w:rsidP="00805975">
          <w:pPr>
            <w:pStyle w:val="C76C938041754365B7C47CF1F8C0C86C"/>
          </w:pPr>
          <w:r>
            <w:t>Assignment 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75"/>
    <w:rsid w:val="006F09E9"/>
    <w:rsid w:val="0080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569C66F135549679A38B90AD8FDA58F">
    <w:name w:val="1569C66F135549679A38B90AD8FDA58F"/>
  </w:style>
  <w:style w:type="paragraph" w:customStyle="1" w:styleId="A070C17F8DCE4E3C9C110E4E004AAA97">
    <w:name w:val="A070C17F8DCE4E3C9C110E4E004AAA97"/>
  </w:style>
  <w:style w:type="paragraph" w:customStyle="1" w:styleId="953A95B7A2634AA7BEBEC20CB57091D6">
    <w:name w:val="953A95B7A2634AA7BEBEC20CB57091D6"/>
  </w:style>
  <w:style w:type="paragraph" w:customStyle="1" w:styleId="C2FFE5C6F0934A539C0330B469542086">
    <w:name w:val="C2FFE5C6F0934A539C0330B469542086"/>
  </w:style>
  <w:style w:type="paragraph" w:customStyle="1" w:styleId="A22D2C38FF794C5D936ED8D6B3D2CE9C">
    <w:name w:val="A22D2C38FF794C5D936ED8D6B3D2CE9C"/>
  </w:style>
  <w:style w:type="paragraph" w:customStyle="1" w:styleId="B9FA935DF6E24E78937D032AF80A0D14">
    <w:name w:val="B9FA935DF6E24E78937D032AF80A0D14"/>
  </w:style>
  <w:style w:type="paragraph" w:customStyle="1" w:styleId="8B439D97CBD84B199331F70D9C916571">
    <w:name w:val="8B439D97CBD84B199331F70D9C916571"/>
  </w:style>
  <w:style w:type="paragraph" w:customStyle="1" w:styleId="EDBA5530709F4920B2635AFCE0ADB8F1">
    <w:name w:val="EDBA5530709F4920B2635AFCE0ADB8F1"/>
  </w:style>
  <w:style w:type="paragraph" w:customStyle="1" w:styleId="FBEA8B6821EB4912B7B16A598E7E1F0C">
    <w:name w:val="FBEA8B6821EB4912B7B16A598E7E1F0C"/>
  </w:style>
  <w:style w:type="paragraph" w:customStyle="1" w:styleId="88C06C35DF5244468785954850DFB52D">
    <w:name w:val="88C06C35DF5244468785954850DFB52D"/>
  </w:style>
  <w:style w:type="paragraph" w:customStyle="1" w:styleId="BEE2B4C8864041F7BD36DAE7BBF2E1D0">
    <w:name w:val="BEE2B4C8864041F7BD36DAE7BBF2E1D0"/>
  </w:style>
  <w:style w:type="paragraph" w:customStyle="1" w:styleId="01C8FEEF71A74AEBB67E02BCC2B96CB1">
    <w:name w:val="01C8FEEF71A74AEBB67E02BCC2B96CB1"/>
  </w:style>
  <w:style w:type="paragraph" w:customStyle="1" w:styleId="C467D4EB1A9843BAA769C78CF9741A77">
    <w:name w:val="C467D4EB1A9843BAA769C78CF9741A77"/>
  </w:style>
  <w:style w:type="paragraph" w:customStyle="1" w:styleId="19BF578E2612454E83CCA13003EA00BC">
    <w:name w:val="19BF578E2612454E83CCA13003EA00BC"/>
  </w:style>
  <w:style w:type="paragraph" w:customStyle="1" w:styleId="8109915875C7409391EC7800DA353BE4">
    <w:name w:val="8109915875C7409391EC7800DA353BE4"/>
  </w:style>
  <w:style w:type="paragraph" w:customStyle="1" w:styleId="6D223ECA819E417EA7EF8DF8CC7AB84B">
    <w:name w:val="6D223ECA819E417EA7EF8DF8CC7AB84B"/>
  </w:style>
  <w:style w:type="paragraph" w:customStyle="1" w:styleId="3F55A440ABE8446AA83EE7C3AFF223C1">
    <w:name w:val="3F55A440ABE8446AA83EE7C3AFF223C1"/>
  </w:style>
  <w:style w:type="paragraph" w:customStyle="1" w:styleId="699DCD6F9F4A4F879EE01F2FBD9AFF3E">
    <w:name w:val="699DCD6F9F4A4F879EE01F2FBD9AFF3E"/>
  </w:style>
  <w:style w:type="paragraph" w:customStyle="1" w:styleId="BB5E2E1E72C74B0D8C35AED695595BD2">
    <w:name w:val="BB5E2E1E72C74B0D8C35AED695595BD2"/>
  </w:style>
  <w:style w:type="paragraph" w:customStyle="1" w:styleId="5564FAD0A1394D61A13853D9D90BCFBF">
    <w:name w:val="5564FAD0A1394D61A13853D9D90BCFBF"/>
  </w:style>
  <w:style w:type="paragraph" w:customStyle="1" w:styleId="39F6184540194D96AC179CF6C95EAF5B">
    <w:name w:val="39F6184540194D96AC179CF6C95EAF5B"/>
  </w:style>
  <w:style w:type="paragraph" w:customStyle="1" w:styleId="B5789BC205B94E6F911871BFDA80F187">
    <w:name w:val="B5789BC205B94E6F911871BFDA80F187"/>
  </w:style>
  <w:style w:type="paragraph" w:customStyle="1" w:styleId="E23E837D70B14D488B5FE45900867AA3">
    <w:name w:val="E23E837D70B14D488B5FE45900867AA3"/>
  </w:style>
  <w:style w:type="paragraph" w:customStyle="1" w:styleId="76310086A5BC47CC9D7182D78A13A1C5">
    <w:name w:val="76310086A5BC47CC9D7182D78A13A1C5"/>
  </w:style>
  <w:style w:type="paragraph" w:customStyle="1" w:styleId="05CC31DA75DB4680AB14BA48C93D15FC">
    <w:name w:val="05CC31DA75DB4680AB14BA48C93D15FC"/>
  </w:style>
  <w:style w:type="paragraph" w:customStyle="1" w:styleId="BF2F617CA88640A2B7E0B7195CC2952C">
    <w:name w:val="BF2F617CA88640A2B7E0B7195CC2952C"/>
  </w:style>
  <w:style w:type="paragraph" w:customStyle="1" w:styleId="EF72726FB1AD4CB88A9D5878184726B7">
    <w:name w:val="EF72726FB1AD4CB88A9D5878184726B7"/>
  </w:style>
  <w:style w:type="paragraph" w:customStyle="1" w:styleId="3D17DEEDBBA84E828EB2CEB103834A10">
    <w:name w:val="3D17DEEDBBA84E828EB2CEB103834A10"/>
  </w:style>
  <w:style w:type="paragraph" w:customStyle="1" w:styleId="4E09968592844DB186B00D1567A24733">
    <w:name w:val="4E09968592844DB186B00D1567A24733"/>
  </w:style>
  <w:style w:type="paragraph" w:customStyle="1" w:styleId="A03B90204190498A8CF2968517331DE3">
    <w:name w:val="A03B90204190498A8CF2968517331DE3"/>
  </w:style>
  <w:style w:type="paragraph" w:customStyle="1" w:styleId="3186ECBDDE8346E68E68AFC66F5B341D">
    <w:name w:val="3186ECBDDE8346E68E68AFC66F5B341D"/>
  </w:style>
  <w:style w:type="paragraph" w:customStyle="1" w:styleId="F6B1CC6C48694AE396B05CDBAC9E8FBE">
    <w:name w:val="F6B1CC6C48694AE396B05CDBAC9E8FBE"/>
  </w:style>
  <w:style w:type="paragraph" w:customStyle="1" w:styleId="849C3813F83145028BB576FF0AF9CA7F">
    <w:name w:val="849C3813F83145028BB576FF0AF9CA7F"/>
  </w:style>
  <w:style w:type="paragraph" w:customStyle="1" w:styleId="F6987E3461B54D17A194A11F3BFD4A55">
    <w:name w:val="F6987E3461B54D17A194A11F3BFD4A55"/>
  </w:style>
  <w:style w:type="paragraph" w:customStyle="1" w:styleId="91E9F61FC8064EEFB06916E795FEB9AD">
    <w:name w:val="91E9F61FC8064EEFB06916E795FEB9AD"/>
  </w:style>
  <w:style w:type="paragraph" w:customStyle="1" w:styleId="3CFBAFFE72184C2BAAF929EAAFAB8E79">
    <w:name w:val="3CFBAFFE72184C2BAAF929EAAFAB8E79"/>
  </w:style>
  <w:style w:type="paragraph" w:customStyle="1" w:styleId="4DFD1C43B4D64182A44FE35474BBB3C5">
    <w:name w:val="4DFD1C43B4D64182A44FE35474BBB3C5"/>
  </w:style>
  <w:style w:type="paragraph" w:customStyle="1" w:styleId="EF5EBA6D78FE4238B669D044A16A8AED">
    <w:name w:val="EF5EBA6D78FE4238B669D044A16A8AED"/>
  </w:style>
  <w:style w:type="paragraph" w:customStyle="1" w:styleId="87BF514CB45748E886CC162A57CF38A5">
    <w:name w:val="87BF514CB45748E886CC162A57CF38A5"/>
  </w:style>
  <w:style w:type="paragraph" w:customStyle="1" w:styleId="834B779609C34CD79177F60791B34A98">
    <w:name w:val="834B779609C34CD79177F60791B34A98"/>
  </w:style>
  <w:style w:type="paragraph" w:customStyle="1" w:styleId="F52F0E98EF4F4134AEEEC66AB441DC5C">
    <w:name w:val="F52F0E98EF4F4134AEEEC66AB441DC5C"/>
  </w:style>
  <w:style w:type="paragraph" w:customStyle="1" w:styleId="9FD10D83293B4D629C04F5AA854E69F6">
    <w:name w:val="9FD10D83293B4D629C04F5AA854E69F6"/>
  </w:style>
  <w:style w:type="paragraph" w:customStyle="1" w:styleId="4A09604723C94C6498EE671DF8E9D208">
    <w:name w:val="4A09604723C94C6498EE671DF8E9D208"/>
  </w:style>
  <w:style w:type="paragraph" w:customStyle="1" w:styleId="1B0873EE03664F89BDDF4E57C575C86D">
    <w:name w:val="1B0873EE03664F89BDDF4E57C575C86D"/>
  </w:style>
  <w:style w:type="paragraph" w:customStyle="1" w:styleId="CBA7C244662742A7B145ED2354DD4E70">
    <w:name w:val="CBA7C244662742A7B145ED2354DD4E70"/>
  </w:style>
  <w:style w:type="paragraph" w:customStyle="1" w:styleId="B9B10EF4114340FA90926C35AAF5EBC0">
    <w:name w:val="B9B10EF4114340FA90926C35AAF5EBC0"/>
  </w:style>
  <w:style w:type="paragraph" w:customStyle="1" w:styleId="8F32E0812DF24F77B0E9C7CCB10D2F24">
    <w:name w:val="8F32E0812DF24F77B0E9C7CCB10D2F24"/>
  </w:style>
  <w:style w:type="paragraph" w:customStyle="1" w:styleId="6E8B9A27F32E4281A63B762AED3AC966">
    <w:name w:val="6E8B9A27F32E4281A63B762AED3AC966"/>
  </w:style>
  <w:style w:type="paragraph" w:customStyle="1" w:styleId="E3EF3B44EEF24E7A9E18686BC363F4FA">
    <w:name w:val="E3EF3B44EEF24E7A9E18686BC363F4FA"/>
  </w:style>
  <w:style w:type="paragraph" w:customStyle="1" w:styleId="CE4178272AC34B15AD712D56AAE957D6">
    <w:name w:val="CE4178272AC34B15AD712D56AAE957D6"/>
  </w:style>
  <w:style w:type="paragraph" w:customStyle="1" w:styleId="41B70055DCEC42FCA252CE95B991127C">
    <w:name w:val="41B70055DCEC42FCA252CE95B991127C"/>
  </w:style>
  <w:style w:type="paragraph" w:customStyle="1" w:styleId="8F6D0A19A7194E02BBA2A95DE1176EC9">
    <w:name w:val="8F6D0A19A7194E02BBA2A95DE1176EC9"/>
  </w:style>
  <w:style w:type="paragraph" w:customStyle="1" w:styleId="8BFDF85FC5CE4E34BB742F0387F0ED72">
    <w:name w:val="8BFDF85FC5CE4E34BB742F0387F0ED72"/>
  </w:style>
  <w:style w:type="paragraph" w:customStyle="1" w:styleId="B369C5190552472981354C1BD3B74279">
    <w:name w:val="B369C5190552472981354C1BD3B74279"/>
  </w:style>
  <w:style w:type="paragraph" w:customStyle="1" w:styleId="AA320630626643DDA07D8E893091B197">
    <w:name w:val="AA320630626643DDA07D8E893091B197"/>
  </w:style>
  <w:style w:type="paragraph" w:customStyle="1" w:styleId="339EF9B00BCE4E71A82EDA43E8A533B7">
    <w:name w:val="339EF9B00BCE4E71A82EDA43E8A533B7"/>
  </w:style>
  <w:style w:type="paragraph" w:customStyle="1" w:styleId="2FE50F693C134BED918AB6AA4ED923A5">
    <w:name w:val="2FE50F693C134BED918AB6AA4ED923A5"/>
  </w:style>
  <w:style w:type="paragraph" w:customStyle="1" w:styleId="A667797FD62D488983FF83A306192032">
    <w:name w:val="A667797FD62D488983FF83A306192032"/>
  </w:style>
  <w:style w:type="paragraph" w:customStyle="1" w:styleId="14DFFF6E9B5A4F9BB0BFD382F8B3B76A">
    <w:name w:val="14DFFF6E9B5A4F9BB0BFD382F8B3B76A"/>
  </w:style>
  <w:style w:type="paragraph" w:customStyle="1" w:styleId="BBEB346661004061BC1830FAB3DE3138">
    <w:name w:val="BBEB346661004061BC1830FAB3DE3138"/>
  </w:style>
  <w:style w:type="paragraph" w:customStyle="1" w:styleId="635AB2E823B548C2A267BF570D35231E">
    <w:name w:val="635AB2E823B548C2A267BF570D35231E"/>
  </w:style>
  <w:style w:type="paragraph" w:customStyle="1" w:styleId="0DE41922FA3346D8AA24FC48ADDA569F">
    <w:name w:val="0DE41922FA3346D8AA24FC48ADDA569F"/>
  </w:style>
  <w:style w:type="paragraph" w:customStyle="1" w:styleId="3FE179E163B34CD4BD8356D5D68AE769">
    <w:name w:val="3FE179E163B34CD4BD8356D5D68AE769"/>
  </w:style>
  <w:style w:type="paragraph" w:customStyle="1" w:styleId="5DCC6D25E31E4E2687FA12FD6AC15F85">
    <w:name w:val="5DCC6D25E31E4E2687FA12FD6AC15F85"/>
  </w:style>
  <w:style w:type="paragraph" w:customStyle="1" w:styleId="D78620EE16684F1F8A7CCF7124C898F7">
    <w:name w:val="D78620EE16684F1F8A7CCF7124C898F7"/>
  </w:style>
  <w:style w:type="paragraph" w:customStyle="1" w:styleId="A8A4B666C370478EA813F6BB8BE5C5AB">
    <w:name w:val="A8A4B666C370478EA813F6BB8BE5C5AB"/>
  </w:style>
  <w:style w:type="paragraph" w:customStyle="1" w:styleId="08DE97E1A6654FA9B6BA7ED0AE7DAE60">
    <w:name w:val="08DE97E1A6654FA9B6BA7ED0AE7DAE60"/>
  </w:style>
  <w:style w:type="paragraph" w:customStyle="1" w:styleId="955F795B215748CCA15D97A0DDE75A98">
    <w:name w:val="955F795B215748CCA15D97A0DDE75A98"/>
  </w:style>
  <w:style w:type="paragraph" w:customStyle="1" w:styleId="16EDE88CAC204A36A80BB955BE67FE8D">
    <w:name w:val="16EDE88CAC204A36A80BB955BE67FE8D"/>
  </w:style>
  <w:style w:type="paragraph" w:customStyle="1" w:styleId="8BC656A6E0534362968EEA437BD12CA0">
    <w:name w:val="8BC656A6E0534362968EEA437BD12CA0"/>
  </w:style>
  <w:style w:type="paragraph" w:customStyle="1" w:styleId="261981AB160F49E897409BFC23BC66C1">
    <w:name w:val="261981AB160F49E897409BFC23BC66C1"/>
  </w:style>
  <w:style w:type="paragraph" w:customStyle="1" w:styleId="94DEFC68EA4848C59F9CB486EE2217BF">
    <w:name w:val="94DEFC68EA4848C59F9CB486EE2217BF"/>
  </w:style>
  <w:style w:type="paragraph" w:customStyle="1" w:styleId="9DF62AFB35D1493DAF13E84726415B3B">
    <w:name w:val="9DF62AFB35D1493DAF13E84726415B3B"/>
  </w:style>
  <w:style w:type="paragraph" w:customStyle="1" w:styleId="F8BE1ED180BE4E1DAEF1651CB6BC2E3D">
    <w:name w:val="F8BE1ED180BE4E1DAEF1651CB6BC2E3D"/>
  </w:style>
  <w:style w:type="paragraph" w:customStyle="1" w:styleId="6379B5F8A21C48428CB8881DF749F41C">
    <w:name w:val="6379B5F8A21C48428CB8881DF749F41C"/>
  </w:style>
  <w:style w:type="paragraph" w:customStyle="1" w:styleId="89292D5CB0AD469EA9E830249C2CB1D2">
    <w:name w:val="89292D5CB0AD469EA9E830249C2CB1D2"/>
  </w:style>
  <w:style w:type="paragraph" w:customStyle="1" w:styleId="DFEF9361B8C44155A0FCA895DADA7252">
    <w:name w:val="DFEF9361B8C44155A0FCA895DADA7252"/>
  </w:style>
  <w:style w:type="paragraph" w:customStyle="1" w:styleId="F1AA15AD7B604704B7612675115F8B74">
    <w:name w:val="F1AA15AD7B604704B7612675115F8B74"/>
  </w:style>
  <w:style w:type="paragraph" w:customStyle="1" w:styleId="AAAB5AB036D14EFA866A670347935706">
    <w:name w:val="AAAB5AB036D14EFA866A670347935706"/>
  </w:style>
  <w:style w:type="paragraph" w:customStyle="1" w:styleId="ACA478A3B6314C94A49CF122507AB1AF">
    <w:name w:val="ACA478A3B6314C94A49CF122507AB1AF"/>
  </w:style>
  <w:style w:type="paragraph" w:customStyle="1" w:styleId="FF91CF8CEEC546F0A5E7F4132C3E6136">
    <w:name w:val="FF91CF8CEEC546F0A5E7F4132C3E6136"/>
  </w:style>
  <w:style w:type="paragraph" w:customStyle="1" w:styleId="84F2BB3D42AF4BF1B7DE9AD89F3A80CF">
    <w:name w:val="84F2BB3D42AF4BF1B7DE9AD89F3A80CF"/>
  </w:style>
  <w:style w:type="paragraph" w:customStyle="1" w:styleId="2ED3A4F970C44DCE8B4506D0AE4C0D06">
    <w:name w:val="2ED3A4F970C44DCE8B4506D0AE4C0D06"/>
  </w:style>
  <w:style w:type="paragraph" w:customStyle="1" w:styleId="3F034FBDB6F3431AA9AE788293A8248E">
    <w:name w:val="3F034FBDB6F3431AA9AE788293A8248E"/>
  </w:style>
  <w:style w:type="paragraph" w:customStyle="1" w:styleId="5B3C4216E94F4ED7BAF8F2F804F7E3B5">
    <w:name w:val="5B3C4216E94F4ED7BAF8F2F804F7E3B5"/>
  </w:style>
  <w:style w:type="paragraph" w:customStyle="1" w:styleId="B3A3FC6D03164F29B0728772362DE239">
    <w:name w:val="B3A3FC6D03164F29B0728772362DE239"/>
  </w:style>
  <w:style w:type="paragraph" w:customStyle="1" w:styleId="DFBC4147C98140BD94B720D7D7862D44">
    <w:name w:val="DFBC4147C98140BD94B720D7D7862D44"/>
  </w:style>
  <w:style w:type="paragraph" w:customStyle="1" w:styleId="63002F09A4F6415BB5F2570005D52AD6">
    <w:name w:val="63002F09A4F6415BB5F2570005D52AD6"/>
  </w:style>
  <w:style w:type="paragraph" w:customStyle="1" w:styleId="734FCA5E6BEE4458B82555C577FD342A">
    <w:name w:val="734FCA5E6BEE4458B82555C577FD342A"/>
  </w:style>
  <w:style w:type="paragraph" w:customStyle="1" w:styleId="7F7FE2FAB8CD4F4BBFD904EEE7AE1E35">
    <w:name w:val="7F7FE2FAB8CD4F4BBFD904EEE7AE1E35"/>
  </w:style>
  <w:style w:type="paragraph" w:customStyle="1" w:styleId="303D2F66C956453D8319331FA95C8397">
    <w:name w:val="303D2F66C956453D8319331FA95C8397"/>
  </w:style>
  <w:style w:type="paragraph" w:customStyle="1" w:styleId="40AF039B4A05430FABBF3DEC42FA20B6">
    <w:name w:val="40AF039B4A05430FABBF3DEC42FA20B6"/>
  </w:style>
  <w:style w:type="paragraph" w:customStyle="1" w:styleId="66415E5157C64C2C90EC2ACD04286007">
    <w:name w:val="66415E5157C64C2C90EC2ACD04286007"/>
  </w:style>
  <w:style w:type="paragraph" w:customStyle="1" w:styleId="E67E78F2595D417A85C691590A0BD8F1">
    <w:name w:val="E67E78F2595D417A85C691590A0BD8F1"/>
  </w:style>
  <w:style w:type="paragraph" w:customStyle="1" w:styleId="F4A88FE86DE14B0ABD272242CC91D238">
    <w:name w:val="F4A88FE86DE14B0ABD272242CC91D238"/>
  </w:style>
  <w:style w:type="paragraph" w:customStyle="1" w:styleId="4ECC89E04CEB476D83A02F7AAC53E31E">
    <w:name w:val="4ECC89E04CEB476D83A02F7AAC53E31E"/>
  </w:style>
  <w:style w:type="paragraph" w:customStyle="1" w:styleId="C134A1DD9E554B229249B5E3403C0DAE">
    <w:name w:val="C134A1DD9E554B229249B5E3403C0DAE"/>
  </w:style>
  <w:style w:type="paragraph" w:customStyle="1" w:styleId="6C5DA25F7EB149FE96231B460D01FFF4">
    <w:name w:val="6C5DA25F7EB149FE96231B460D01FFF4"/>
  </w:style>
  <w:style w:type="paragraph" w:customStyle="1" w:styleId="775FD93DE1E04CEF8A20E5B037720822">
    <w:name w:val="775FD93DE1E04CEF8A20E5B037720822"/>
  </w:style>
  <w:style w:type="paragraph" w:customStyle="1" w:styleId="1349129428574E67979DEE723AA77779">
    <w:name w:val="1349129428574E67979DEE723AA77779"/>
  </w:style>
  <w:style w:type="paragraph" w:customStyle="1" w:styleId="063A62192B394483A06208232836F352">
    <w:name w:val="063A62192B394483A06208232836F352"/>
  </w:style>
  <w:style w:type="paragraph" w:customStyle="1" w:styleId="A6E7A771DE5B457BBFF3CF785F22FB13">
    <w:name w:val="A6E7A771DE5B457BBFF3CF785F22FB13"/>
  </w:style>
  <w:style w:type="paragraph" w:customStyle="1" w:styleId="E1B66FC1708A4D0790341FDC8BF81DF8">
    <w:name w:val="E1B66FC1708A4D0790341FDC8BF81DF8"/>
  </w:style>
  <w:style w:type="paragraph" w:customStyle="1" w:styleId="72371A13B131419D835F37C4BE2A6269">
    <w:name w:val="72371A13B131419D835F37C4BE2A6269"/>
  </w:style>
  <w:style w:type="paragraph" w:customStyle="1" w:styleId="454750AC1E484B1888DD220A3A090DE7">
    <w:name w:val="454750AC1E484B1888DD220A3A090DE7"/>
  </w:style>
  <w:style w:type="paragraph" w:customStyle="1" w:styleId="59900E7137944581BA11EFC3521D503A">
    <w:name w:val="59900E7137944581BA11EFC3521D503A"/>
  </w:style>
  <w:style w:type="paragraph" w:customStyle="1" w:styleId="25A2A1212A9A4866989EA54FA61095A8">
    <w:name w:val="25A2A1212A9A4866989EA54FA61095A8"/>
  </w:style>
  <w:style w:type="paragraph" w:customStyle="1" w:styleId="593F39D126A443FB95ACEF3A0C4F80D5">
    <w:name w:val="593F39D126A443FB95ACEF3A0C4F80D5"/>
  </w:style>
  <w:style w:type="paragraph" w:customStyle="1" w:styleId="DB86E4F75B49435694A5726C298FFFC5">
    <w:name w:val="DB86E4F75B49435694A5726C298FFFC5"/>
  </w:style>
  <w:style w:type="paragraph" w:customStyle="1" w:styleId="F92EB39E9FF547209E4C696F8573AECF">
    <w:name w:val="F92EB39E9FF547209E4C696F8573AECF"/>
  </w:style>
  <w:style w:type="paragraph" w:customStyle="1" w:styleId="C738052CD3EF42F0BAD3797BB4BC4659">
    <w:name w:val="C738052CD3EF42F0BAD3797BB4BC4659"/>
  </w:style>
  <w:style w:type="paragraph" w:customStyle="1" w:styleId="89BA33E410C64910A804E0978294A34D">
    <w:name w:val="89BA33E410C64910A804E0978294A34D"/>
  </w:style>
  <w:style w:type="paragraph" w:customStyle="1" w:styleId="91ABCE08BEF146F39E944EB60506E17E">
    <w:name w:val="91ABCE08BEF146F39E944EB60506E17E"/>
  </w:style>
  <w:style w:type="paragraph" w:customStyle="1" w:styleId="03402E35E9DC433EA5EA6E192E9B1AD7">
    <w:name w:val="03402E35E9DC433EA5EA6E192E9B1AD7"/>
  </w:style>
  <w:style w:type="paragraph" w:customStyle="1" w:styleId="7E7D890428FC431ABBC7B0AB1D356EF4">
    <w:name w:val="7E7D890428FC431ABBC7B0AB1D356EF4"/>
  </w:style>
  <w:style w:type="paragraph" w:customStyle="1" w:styleId="3D4BEE9B364A4526858BBBCCF2B7F88B">
    <w:name w:val="3D4BEE9B364A4526858BBBCCF2B7F88B"/>
  </w:style>
  <w:style w:type="paragraph" w:customStyle="1" w:styleId="8F5E26B483BC4F4FBB9B45AA8FA4F2D1">
    <w:name w:val="8F5E26B483BC4F4FBB9B45AA8FA4F2D1"/>
  </w:style>
  <w:style w:type="paragraph" w:customStyle="1" w:styleId="6D20A8CAEAFE4CA4A439DEA0C8DF861F">
    <w:name w:val="6D20A8CAEAFE4CA4A439DEA0C8DF861F"/>
  </w:style>
  <w:style w:type="paragraph" w:customStyle="1" w:styleId="C534EC0D6CB344C7A49FCE452D7808FC">
    <w:name w:val="C534EC0D6CB344C7A49FCE452D7808FC"/>
  </w:style>
  <w:style w:type="paragraph" w:customStyle="1" w:styleId="BC5D85D43705444DAF92C738681125E9">
    <w:name w:val="BC5D85D43705444DAF92C738681125E9"/>
  </w:style>
  <w:style w:type="paragraph" w:customStyle="1" w:styleId="8938D7345C8845A4AE025C84754F10DD">
    <w:name w:val="8938D7345C8845A4AE025C84754F10DD"/>
  </w:style>
  <w:style w:type="paragraph" w:customStyle="1" w:styleId="5D3E35D5AB544EBFA01787B3C94DAA65">
    <w:name w:val="5D3E35D5AB544EBFA01787B3C94DAA65"/>
  </w:style>
  <w:style w:type="paragraph" w:customStyle="1" w:styleId="7B5AF97523BB410A8F000346B5472CE4">
    <w:name w:val="7B5AF97523BB410A8F000346B5472CE4"/>
  </w:style>
  <w:style w:type="paragraph" w:customStyle="1" w:styleId="7CE19F83FEF041C283375F00B4299C4A">
    <w:name w:val="7CE19F83FEF041C283375F00B4299C4A"/>
  </w:style>
  <w:style w:type="paragraph" w:customStyle="1" w:styleId="416F11D7F8344183AC8AEF78310C6D85">
    <w:name w:val="416F11D7F8344183AC8AEF78310C6D85"/>
  </w:style>
  <w:style w:type="paragraph" w:customStyle="1" w:styleId="9D6800DEC406450FB429735574145C02">
    <w:name w:val="9D6800DEC406450FB429735574145C02"/>
  </w:style>
  <w:style w:type="paragraph" w:customStyle="1" w:styleId="4B989156018B4327926297DB91938613">
    <w:name w:val="4B989156018B4327926297DB91938613"/>
  </w:style>
  <w:style w:type="paragraph" w:customStyle="1" w:styleId="C1C6DF3E8275476CB7609F2D0DDDEB54">
    <w:name w:val="C1C6DF3E8275476CB7609F2D0DDDEB54"/>
  </w:style>
  <w:style w:type="paragraph" w:customStyle="1" w:styleId="C160B67B4B5C49169758AF33BAB4CCEB">
    <w:name w:val="C160B67B4B5C49169758AF33BAB4CCEB"/>
  </w:style>
  <w:style w:type="paragraph" w:customStyle="1" w:styleId="DF59EC1B5CE24B8E98AFC7F01EE4D244">
    <w:name w:val="DF59EC1B5CE24B8E98AFC7F01EE4D244"/>
  </w:style>
  <w:style w:type="paragraph" w:customStyle="1" w:styleId="6BF81E9F1F9C43828411E77E4DB5DC29">
    <w:name w:val="6BF81E9F1F9C43828411E77E4DB5DC29"/>
  </w:style>
  <w:style w:type="paragraph" w:customStyle="1" w:styleId="4E521C80F4274761AD2AFB4BD3791F9A">
    <w:name w:val="4E521C80F4274761AD2AFB4BD3791F9A"/>
  </w:style>
  <w:style w:type="paragraph" w:customStyle="1" w:styleId="909B6A67608F42E7BF5E1003702E7E7F">
    <w:name w:val="909B6A67608F42E7BF5E1003702E7E7F"/>
  </w:style>
  <w:style w:type="paragraph" w:customStyle="1" w:styleId="9FC555DA38ED47A7AFFC553514EBD6A7">
    <w:name w:val="9FC555DA38ED47A7AFFC553514EBD6A7"/>
  </w:style>
  <w:style w:type="paragraph" w:customStyle="1" w:styleId="B524A14A4B3D46D28F8E85035637A7E2">
    <w:name w:val="B524A14A4B3D46D28F8E85035637A7E2"/>
  </w:style>
  <w:style w:type="paragraph" w:customStyle="1" w:styleId="BCE8C27EF0C94F3883C63662CBA2DB37">
    <w:name w:val="BCE8C27EF0C94F3883C63662CBA2DB37"/>
  </w:style>
  <w:style w:type="paragraph" w:customStyle="1" w:styleId="046EE7A2D6BA445ABEF5F760E57B1BD1">
    <w:name w:val="046EE7A2D6BA445ABEF5F760E57B1BD1"/>
  </w:style>
  <w:style w:type="paragraph" w:customStyle="1" w:styleId="4F134FDA1A8945D8B1C3B0E0A0389271">
    <w:name w:val="4F134FDA1A8945D8B1C3B0E0A0389271"/>
  </w:style>
  <w:style w:type="paragraph" w:customStyle="1" w:styleId="4E139F13864F44459F6DAD483CCE5C74">
    <w:name w:val="4E139F13864F44459F6DAD483CCE5C74"/>
  </w:style>
  <w:style w:type="paragraph" w:customStyle="1" w:styleId="69C5892505A44B1891639658149DE325">
    <w:name w:val="69C5892505A44B1891639658149DE325"/>
  </w:style>
  <w:style w:type="paragraph" w:customStyle="1" w:styleId="ED0D42A2B736449A87FC4D2018242761">
    <w:name w:val="ED0D42A2B736449A87FC4D2018242761"/>
  </w:style>
  <w:style w:type="paragraph" w:customStyle="1" w:styleId="03C3984BED034682B8188CE39E87D442">
    <w:name w:val="03C3984BED034682B8188CE39E87D442"/>
  </w:style>
  <w:style w:type="paragraph" w:customStyle="1" w:styleId="51BDEBFBBF5242E187B126183A130B5A">
    <w:name w:val="51BDEBFBBF5242E187B126183A130B5A"/>
  </w:style>
  <w:style w:type="paragraph" w:customStyle="1" w:styleId="D4962E7A5F774FBDA68B0135BD9CE299">
    <w:name w:val="D4962E7A5F774FBDA68B0135BD9CE299"/>
    <w:rsid w:val="00805975"/>
  </w:style>
  <w:style w:type="paragraph" w:customStyle="1" w:styleId="FF882643EAFC45F38A059F2A6755BE54">
    <w:name w:val="FF882643EAFC45F38A059F2A6755BE54"/>
    <w:rsid w:val="00805975"/>
  </w:style>
  <w:style w:type="paragraph" w:customStyle="1" w:styleId="8857DD6BB2004D66BD0A059872F0BF09">
    <w:name w:val="8857DD6BB2004D66BD0A059872F0BF09"/>
    <w:rsid w:val="00805975"/>
  </w:style>
  <w:style w:type="paragraph" w:customStyle="1" w:styleId="C1385A762ED141D68CB25EE7037E54A7">
    <w:name w:val="C1385A762ED141D68CB25EE7037E54A7"/>
    <w:rsid w:val="00805975"/>
  </w:style>
  <w:style w:type="paragraph" w:customStyle="1" w:styleId="BF91FCDBF24540F898A2BF39F3CB3D33">
    <w:name w:val="BF91FCDBF24540F898A2BF39F3CB3D33"/>
    <w:rsid w:val="00805975"/>
  </w:style>
  <w:style w:type="paragraph" w:customStyle="1" w:styleId="070F77320D5A4CC587ACFA59E60D12B6">
    <w:name w:val="070F77320D5A4CC587ACFA59E60D12B6"/>
    <w:rsid w:val="00805975"/>
  </w:style>
  <w:style w:type="paragraph" w:customStyle="1" w:styleId="C963FDAE432246D0859269E4EDC85B6A">
    <w:name w:val="C963FDAE432246D0859269E4EDC85B6A"/>
    <w:rsid w:val="00805975"/>
  </w:style>
  <w:style w:type="paragraph" w:customStyle="1" w:styleId="3C869AB1FF214BEAAC3F9ED7FE076DE1">
    <w:name w:val="3C869AB1FF214BEAAC3F9ED7FE076DE1"/>
    <w:rsid w:val="00805975"/>
  </w:style>
  <w:style w:type="paragraph" w:customStyle="1" w:styleId="23EA6474B9CD4CE1B5E8EE0FAEA4CAEA">
    <w:name w:val="23EA6474B9CD4CE1B5E8EE0FAEA4CAEA"/>
    <w:rsid w:val="00805975"/>
  </w:style>
  <w:style w:type="paragraph" w:customStyle="1" w:styleId="211C799C68364CEEA643BAE11E7AE1C4">
    <w:name w:val="211C799C68364CEEA643BAE11E7AE1C4"/>
    <w:rsid w:val="00805975"/>
  </w:style>
  <w:style w:type="paragraph" w:customStyle="1" w:styleId="E4232F5EBF82446ABA714DD02A083F60">
    <w:name w:val="E4232F5EBF82446ABA714DD02A083F60"/>
    <w:rsid w:val="00805975"/>
  </w:style>
  <w:style w:type="paragraph" w:customStyle="1" w:styleId="B153FDD1002848718DC1B60FCEC516D2">
    <w:name w:val="B153FDD1002848718DC1B60FCEC516D2"/>
    <w:rsid w:val="00805975"/>
  </w:style>
  <w:style w:type="paragraph" w:customStyle="1" w:styleId="F16A3985741947DBA3A312D8BBEFD0A2">
    <w:name w:val="F16A3985741947DBA3A312D8BBEFD0A2"/>
    <w:rsid w:val="00805975"/>
  </w:style>
  <w:style w:type="paragraph" w:customStyle="1" w:styleId="E276BA1C6FEE407F80C903FDB1FD18F1">
    <w:name w:val="E276BA1C6FEE407F80C903FDB1FD18F1"/>
    <w:rsid w:val="00805975"/>
  </w:style>
  <w:style w:type="paragraph" w:customStyle="1" w:styleId="FA6CC7EEF2024C18B4DBBB4E377A6132">
    <w:name w:val="FA6CC7EEF2024C18B4DBBB4E377A6132"/>
    <w:rsid w:val="00805975"/>
  </w:style>
  <w:style w:type="paragraph" w:customStyle="1" w:styleId="08A01E969A284D2C9507D8EE01313EA2">
    <w:name w:val="08A01E969A284D2C9507D8EE01313EA2"/>
    <w:rsid w:val="00805975"/>
  </w:style>
  <w:style w:type="paragraph" w:customStyle="1" w:styleId="2C20449612704971843E35CFD32146B9">
    <w:name w:val="2C20449612704971843E35CFD32146B9"/>
    <w:rsid w:val="00805975"/>
  </w:style>
  <w:style w:type="paragraph" w:customStyle="1" w:styleId="4ABC9DDC8F054C469B6EFCC39F73723D">
    <w:name w:val="4ABC9DDC8F054C469B6EFCC39F73723D"/>
    <w:rsid w:val="00805975"/>
  </w:style>
  <w:style w:type="paragraph" w:customStyle="1" w:styleId="8F967BA30A04400390AA4760F27F5940">
    <w:name w:val="8F967BA30A04400390AA4760F27F5940"/>
    <w:rsid w:val="00805975"/>
  </w:style>
  <w:style w:type="paragraph" w:customStyle="1" w:styleId="30442708EAE2445DA9029185686697A2">
    <w:name w:val="30442708EAE2445DA9029185686697A2"/>
    <w:rsid w:val="00805975"/>
  </w:style>
  <w:style w:type="paragraph" w:customStyle="1" w:styleId="68B32A6670894483AD3A61D6E0425513">
    <w:name w:val="68B32A6670894483AD3A61D6E0425513"/>
    <w:rsid w:val="00805975"/>
  </w:style>
  <w:style w:type="paragraph" w:customStyle="1" w:styleId="144B568C8649473FA8BFEFCC27515F70">
    <w:name w:val="144B568C8649473FA8BFEFCC27515F70"/>
    <w:rsid w:val="00805975"/>
  </w:style>
  <w:style w:type="paragraph" w:customStyle="1" w:styleId="6C0A3F7FBFEB4CB6B34136B55CA109F5">
    <w:name w:val="6C0A3F7FBFEB4CB6B34136B55CA109F5"/>
    <w:rsid w:val="00805975"/>
  </w:style>
  <w:style w:type="paragraph" w:customStyle="1" w:styleId="75F4D10ABEEC425FA1FE3CB37D5BEFBC">
    <w:name w:val="75F4D10ABEEC425FA1FE3CB37D5BEFBC"/>
    <w:rsid w:val="00805975"/>
  </w:style>
  <w:style w:type="paragraph" w:customStyle="1" w:styleId="E13BCA7DAC3640E2855FA955BD7C66FC">
    <w:name w:val="E13BCA7DAC3640E2855FA955BD7C66FC"/>
    <w:rsid w:val="00805975"/>
  </w:style>
  <w:style w:type="paragraph" w:customStyle="1" w:styleId="2EDACD37BC624C3F84E3547A1A69D525">
    <w:name w:val="2EDACD37BC624C3F84E3547A1A69D525"/>
    <w:rsid w:val="00805975"/>
  </w:style>
  <w:style w:type="paragraph" w:customStyle="1" w:styleId="7DA6B3210E12464C87F1FB017A45CB4C">
    <w:name w:val="7DA6B3210E12464C87F1FB017A45CB4C"/>
    <w:rsid w:val="00805975"/>
  </w:style>
  <w:style w:type="paragraph" w:customStyle="1" w:styleId="5CCAF72F640C41ABAC31C3A54E93F363">
    <w:name w:val="5CCAF72F640C41ABAC31C3A54E93F363"/>
    <w:rsid w:val="00805975"/>
  </w:style>
  <w:style w:type="paragraph" w:customStyle="1" w:styleId="6AB9FDF5A3DD4380B5CAAB1E63D10FEB">
    <w:name w:val="6AB9FDF5A3DD4380B5CAAB1E63D10FEB"/>
    <w:rsid w:val="00805975"/>
  </w:style>
  <w:style w:type="paragraph" w:customStyle="1" w:styleId="23B61300D5E747B9A2E85F20C64850A9">
    <w:name w:val="23B61300D5E747B9A2E85F20C64850A9"/>
    <w:rsid w:val="00805975"/>
  </w:style>
  <w:style w:type="paragraph" w:customStyle="1" w:styleId="0D1A1B32069947688D858902C2D3BC3E">
    <w:name w:val="0D1A1B32069947688D858902C2D3BC3E"/>
    <w:rsid w:val="00805975"/>
  </w:style>
  <w:style w:type="paragraph" w:customStyle="1" w:styleId="E49BF73F48BE4CA7AAF999B73AA598D7">
    <w:name w:val="E49BF73F48BE4CA7AAF999B73AA598D7"/>
    <w:rsid w:val="00805975"/>
  </w:style>
  <w:style w:type="paragraph" w:customStyle="1" w:styleId="6DE0A7987AB241D9BC116403B7DA0038">
    <w:name w:val="6DE0A7987AB241D9BC116403B7DA0038"/>
    <w:rsid w:val="00805975"/>
  </w:style>
  <w:style w:type="paragraph" w:customStyle="1" w:styleId="879AACDD165D42A7B51D9192BF040DE0">
    <w:name w:val="879AACDD165D42A7B51D9192BF040DE0"/>
    <w:rsid w:val="00805975"/>
  </w:style>
  <w:style w:type="paragraph" w:customStyle="1" w:styleId="8316BCA05A894146A4AC856F914C9E72">
    <w:name w:val="8316BCA05A894146A4AC856F914C9E72"/>
    <w:rsid w:val="00805975"/>
  </w:style>
  <w:style w:type="paragraph" w:customStyle="1" w:styleId="48ED71A50E1F463CB0A04D2BAC018AEA">
    <w:name w:val="48ED71A50E1F463CB0A04D2BAC018AEA"/>
    <w:rsid w:val="00805975"/>
  </w:style>
  <w:style w:type="paragraph" w:customStyle="1" w:styleId="4A45BD6E6E9A46BFA2B8EBCC8C736CC1">
    <w:name w:val="4A45BD6E6E9A46BFA2B8EBCC8C736CC1"/>
    <w:rsid w:val="00805975"/>
  </w:style>
  <w:style w:type="paragraph" w:customStyle="1" w:styleId="A4451AEA9783474EAE405EADDDEF9E57">
    <w:name w:val="A4451AEA9783474EAE405EADDDEF9E57"/>
    <w:rsid w:val="00805975"/>
  </w:style>
  <w:style w:type="paragraph" w:customStyle="1" w:styleId="177BD3ED3B2746B3ABA5B36204D22FB3">
    <w:name w:val="177BD3ED3B2746B3ABA5B36204D22FB3"/>
    <w:rsid w:val="00805975"/>
  </w:style>
  <w:style w:type="paragraph" w:customStyle="1" w:styleId="C76C938041754365B7C47CF1F8C0C86C">
    <w:name w:val="C76C938041754365B7C47CF1F8C0C86C"/>
    <w:rsid w:val="00805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2024-01-29T15:53:00Z</dcterms:created>
  <dcterms:modified xsi:type="dcterms:W3CDTF">2024-01-29T16:06:00Z</dcterms:modified>
</cp:coreProperties>
</file>